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B090B" w14:textId="77777777" w:rsidR="008E1EF1" w:rsidRDefault="008E1EF1" w:rsidP="006C1F7C">
      <w:pPr>
        <w:spacing w:line="360" w:lineRule="auto"/>
      </w:pPr>
    </w:p>
    <w:p w14:paraId="3FF6D745" w14:textId="77777777" w:rsidR="00A83B24" w:rsidRDefault="00A83B24" w:rsidP="00397CD7">
      <w:pPr>
        <w:spacing w:line="360" w:lineRule="auto"/>
        <w:ind w:firstLine="708"/>
      </w:pPr>
    </w:p>
    <w:p w14:paraId="7BAD37AC" w14:textId="77777777" w:rsidR="00A83B24" w:rsidRPr="006C1F7C" w:rsidRDefault="00A83B24" w:rsidP="00A83B24">
      <w:pPr>
        <w:jc w:val="center"/>
        <w:rPr>
          <w:b/>
          <w:sz w:val="36"/>
          <w:szCs w:val="36"/>
          <w:lang w:val="en-GB"/>
        </w:rPr>
      </w:pPr>
      <w:r w:rsidRPr="006C1F7C">
        <w:rPr>
          <w:b/>
          <w:sz w:val="36"/>
          <w:szCs w:val="36"/>
          <w:lang w:val="en-GB"/>
        </w:rPr>
        <w:t>C</w:t>
      </w:r>
      <w:r w:rsidR="00B92C64" w:rsidRPr="006C1F7C">
        <w:rPr>
          <w:b/>
          <w:sz w:val="36"/>
          <w:szCs w:val="36"/>
          <w:lang w:val="en-GB"/>
        </w:rPr>
        <w:t>onfirmation by the</w:t>
      </w:r>
      <w:r w:rsidR="00D56CFB">
        <w:rPr>
          <w:b/>
          <w:sz w:val="36"/>
          <w:szCs w:val="36"/>
          <w:lang w:val="en-GB"/>
        </w:rPr>
        <w:t xml:space="preserve"> Thesis</w:t>
      </w:r>
      <w:r w:rsidR="00B92C64" w:rsidRPr="006C1F7C">
        <w:rPr>
          <w:b/>
          <w:sz w:val="36"/>
          <w:szCs w:val="36"/>
          <w:lang w:val="en-GB"/>
        </w:rPr>
        <w:t xml:space="preserve"> C</w:t>
      </w:r>
      <w:r w:rsidR="00070DE4">
        <w:rPr>
          <w:b/>
          <w:sz w:val="36"/>
          <w:szCs w:val="36"/>
          <w:lang w:val="en-GB"/>
        </w:rPr>
        <w:t>ommittee</w:t>
      </w:r>
    </w:p>
    <w:p w14:paraId="3F3DB7DF" w14:textId="77777777" w:rsidR="00A83B24" w:rsidRDefault="00A83B24" w:rsidP="006C1F7C">
      <w:pPr>
        <w:spacing w:line="360" w:lineRule="auto"/>
        <w:rPr>
          <w:lang w:val="en-GB"/>
        </w:rPr>
      </w:pPr>
    </w:p>
    <w:p w14:paraId="3DC3BF8D" w14:textId="77777777" w:rsidR="00AA10D5" w:rsidRDefault="00AA10D5" w:rsidP="006C1F7C">
      <w:pPr>
        <w:spacing w:line="360" w:lineRule="auto"/>
        <w:rPr>
          <w:lang w:val="en-GB"/>
        </w:rPr>
      </w:pPr>
    </w:p>
    <w:p w14:paraId="19986063" w14:textId="77777777" w:rsidR="001C144C" w:rsidRDefault="00B87E5D" w:rsidP="001C144C">
      <w:pPr>
        <w:spacing w:line="360" w:lineRule="auto"/>
        <w:jc w:val="both"/>
        <w:rPr>
          <w:lang w:val="en-GB"/>
        </w:rPr>
      </w:pPr>
      <w:r>
        <w:rPr>
          <w:lang w:val="en-GB"/>
        </w:rPr>
        <w:t>We hereby</w:t>
      </w:r>
      <w:r w:rsidR="005F2EF5">
        <w:rPr>
          <w:lang w:val="en-GB"/>
        </w:rPr>
        <w:t xml:space="preserve"> confirm that</w:t>
      </w:r>
      <w:r w:rsidR="006641A5">
        <w:rPr>
          <w:lang w:val="en-GB"/>
        </w:rPr>
        <w:t xml:space="preserve"> the doctoral</w:t>
      </w:r>
      <w:r w:rsidR="00A83B24">
        <w:rPr>
          <w:lang w:val="en-GB"/>
        </w:rPr>
        <w:t xml:space="preserve"> </w:t>
      </w:r>
      <w:bookmarkStart w:id="0" w:name="Text2"/>
      <w:r w:rsidR="000C4A34">
        <w:rPr>
          <w:lang w:val="en-GB"/>
        </w:rPr>
        <w:t>researcher</w:t>
      </w:r>
      <w:r w:rsidR="001C144C">
        <w:rPr>
          <w:lang w:val="en-GB"/>
        </w:rPr>
        <w:t xml:space="preserve">  </w:t>
      </w:r>
      <w:r w:rsidR="000C4A34">
        <w:rPr>
          <w:lang w:val="en-GB"/>
        </w:rPr>
        <w:t xml:space="preserve"> </w:t>
      </w:r>
      <w:bookmarkEnd w:id="0"/>
      <w:r w:rsidR="00AE004F">
        <w:rPr>
          <w:u w:val="single"/>
          <w:lang w:val="en-GB"/>
        </w:rPr>
        <w:t>Martin Kuric</w:t>
      </w:r>
    </w:p>
    <w:p w14:paraId="05B6797B" w14:textId="77777777" w:rsidR="001C144C" w:rsidRPr="001C144C" w:rsidRDefault="00CF2216" w:rsidP="001C144C">
      <w:pPr>
        <w:spacing w:line="360" w:lineRule="auto"/>
        <w:ind w:left="4544" w:firstLine="284"/>
        <w:jc w:val="both"/>
        <w:rPr>
          <w:lang w:val="en-GB"/>
        </w:rPr>
      </w:pPr>
      <w:r>
        <w:rPr>
          <w:sz w:val="18"/>
          <w:szCs w:val="18"/>
          <w:lang w:val="en-GB"/>
        </w:rPr>
        <w:t>(N</w:t>
      </w:r>
      <w:r w:rsidR="001C144C" w:rsidRPr="001C144C">
        <w:rPr>
          <w:sz w:val="18"/>
          <w:szCs w:val="18"/>
          <w:lang w:val="en-GB"/>
        </w:rPr>
        <w:t>ame</w:t>
      </w:r>
      <w:r>
        <w:rPr>
          <w:sz w:val="18"/>
          <w:szCs w:val="18"/>
          <w:lang w:val="en-GB"/>
        </w:rPr>
        <w:t>)</w:t>
      </w:r>
    </w:p>
    <w:p w14:paraId="445F0A0C" w14:textId="77777777" w:rsidR="000C4A34" w:rsidRDefault="000C4A34" w:rsidP="006C1F7C">
      <w:pPr>
        <w:spacing w:line="360" w:lineRule="auto"/>
        <w:jc w:val="both"/>
        <w:rPr>
          <w:lang w:val="en-GB"/>
        </w:rPr>
      </w:pPr>
    </w:p>
    <w:p w14:paraId="0D114834" w14:textId="77777777" w:rsidR="00070DE4" w:rsidRDefault="00A83B24" w:rsidP="006C1F7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has </w:t>
      </w:r>
      <w:r w:rsidR="000C4A34">
        <w:rPr>
          <w:lang w:val="en-GB"/>
        </w:rPr>
        <w:t>fulfilled all requirements of the GSLS doctoral study program</w:t>
      </w:r>
      <w:r w:rsidR="000A2384">
        <w:rPr>
          <w:lang w:val="en-GB"/>
        </w:rPr>
        <w:t>me</w:t>
      </w:r>
      <w:r w:rsidR="00330BD4">
        <w:rPr>
          <w:lang w:val="en-GB"/>
        </w:rPr>
        <w:t xml:space="preserve"> “L</w:t>
      </w:r>
      <w:r w:rsidR="00AC3FFD">
        <w:rPr>
          <w:lang w:val="en-GB"/>
        </w:rPr>
        <w:t>ife S</w:t>
      </w:r>
      <w:r w:rsidR="000C4A34">
        <w:rPr>
          <w:lang w:val="en-GB"/>
        </w:rPr>
        <w:t>cience”</w:t>
      </w:r>
      <w:r w:rsidR="00397CD7">
        <w:rPr>
          <w:lang w:val="en-GB"/>
        </w:rPr>
        <w:t xml:space="preserve">. </w:t>
      </w:r>
    </w:p>
    <w:p w14:paraId="6B0B9E32" w14:textId="77777777" w:rsidR="00BF1599" w:rsidRDefault="00BF1599" w:rsidP="006C1F7C">
      <w:pPr>
        <w:spacing w:line="360" w:lineRule="auto"/>
        <w:jc w:val="both"/>
        <w:rPr>
          <w:lang w:val="en-GB"/>
        </w:rPr>
      </w:pPr>
      <w:r>
        <w:rPr>
          <w:lang w:val="en-GB"/>
        </w:rPr>
        <w:t>Dissertation format:</w:t>
      </w:r>
    </w:p>
    <w:p w14:paraId="37C0E3EB" w14:textId="317D50DC" w:rsidR="00542A31" w:rsidRDefault="00CF6D1A" w:rsidP="006C1F7C">
      <w:pPr>
        <w:spacing w:line="360" w:lineRule="auto"/>
        <w:rPr>
          <w:rFonts w:cs="Arial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5483D" wp14:editId="20783560">
                <wp:simplePos x="0" y="0"/>
                <wp:positionH relativeFrom="column">
                  <wp:posOffset>-70809</wp:posOffset>
                </wp:positionH>
                <wp:positionV relativeFrom="paragraph">
                  <wp:posOffset>187518</wp:posOffset>
                </wp:positionV>
                <wp:extent cx="254336" cy="240866"/>
                <wp:effectExtent l="0" t="0" r="0" b="0"/>
                <wp:wrapNone/>
                <wp:docPr id="565785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36" cy="240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26EE1" w14:textId="78E8BE78" w:rsidR="00CF6D1A" w:rsidRDefault="00CF6D1A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548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6pt;margin-top:14.75pt;width:20.0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" filled="f" stroked="f" strokeweight=".5pt">
                <v:textbox>
                  <w:txbxContent>
                    <w:p w14:paraId="08826EE1" w14:textId="78E8BE78" w:rsidR="00CF6D1A" w:rsidRDefault="00CF6D1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F705ED" wp14:editId="4F934A7F">
                <wp:simplePos x="0" y="0"/>
                <wp:positionH relativeFrom="column">
                  <wp:posOffset>7620</wp:posOffset>
                </wp:positionH>
                <wp:positionV relativeFrom="paragraph">
                  <wp:posOffset>27940</wp:posOffset>
                </wp:positionV>
                <wp:extent cx="107950" cy="107950"/>
                <wp:effectExtent l="0" t="0" r="6350" b="6350"/>
                <wp:wrapNone/>
                <wp:docPr id="18569939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E1F00" w14:textId="77777777" w:rsidR="00AE004F" w:rsidRDefault="00AE004F" w:rsidP="00AE00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705ED" id="Rectangle 3" o:spid="_x0000_s1027" style="position:absolute;margin-left:.6pt;margin-top:2.2pt;width:8.5pt;height: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">
                <v:path arrowok="t"/>
                <v:textbox>
                  <w:txbxContent>
                    <w:p w14:paraId="620E1F00" w14:textId="77777777" w:rsidR="00AE004F" w:rsidRDefault="00AE004F" w:rsidP="00AE004F"/>
                  </w:txbxContent>
                </v:textbox>
              </v:rect>
            </w:pict>
          </mc:Fallback>
        </mc:AlternateContent>
      </w:r>
      <w:r w:rsidR="00BF1599">
        <w:rPr>
          <w:rFonts w:cs="Arial"/>
          <w:lang w:val="en-GB"/>
        </w:rPr>
        <w:t xml:space="preserve">    Monography</w:t>
      </w:r>
    </w:p>
    <w:p w14:paraId="7DF47CAB" w14:textId="4C09DD58" w:rsidR="00BF1599" w:rsidRDefault="00CF6D1A" w:rsidP="00BF1599">
      <w:pPr>
        <w:spacing w:line="360" w:lineRule="auto"/>
        <w:rPr>
          <w:rFonts w:cs="Arial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BE380" wp14:editId="007C8A1D">
                <wp:simplePos x="0" y="0"/>
                <wp:positionH relativeFrom="column">
                  <wp:posOffset>7620</wp:posOffset>
                </wp:positionH>
                <wp:positionV relativeFrom="paragraph">
                  <wp:posOffset>27940</wp:posOffset>
                </wp:positionV>
                <wp:extent cx="107950" cy="107950"/>
                <wp:effectExtent l="0" t="0" r="6350" b="6350"/>
                <wp:wrapNone/>
                <wp:docPr id="110263500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A15AC" id="Rectangle 2" o:spid="_x0000_s1026" style="position:absolute;margin-left:.6pt;margin-top:2.2pt;width:8.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">
                <v:path arrowok="t"/>
              </v:rect>
            </w:pict>
          </mc:Fallback>
        </mc:AlternateContent>
      </w:r>
      <w:r w:rsidR="00BF1599">
        <w:rPr>
          <w:rFonts w:cs="Arial"/>
          <w:lang w:val="en-GB"/>
        </w:rPr>
        <w:t xml:space="preserve">    Compilation/ chapter-based thesis</w:t>
      </w:r>
    </w:p>
    <w:p w14:paraId="275FA535" w14:textId="77777777" w:rsidR="00BF1599" w:rsidRDefault="00BF1599" w:rsidP="006C1F7C">
      <w:pPr>
        <w:spacing w:line="360" w:lineRule="auto"/>
        <w:rPr>
          <w:lang w:val="en-GB"/>
        </w:rPr>
      </w:pPr>
    </w:p>
    <w:p w14:paraId="1B51AA1D" w14:textId="77777777" w:rsidR="00A83B24" w:rsidRPr="00F74CC3" w:rsidRDefault="00F74CC3" w:rsidP="006C1F7C">
      <w:pPr>
        <w:spacing w:line="360" w:lineRule="auto"/>
        <w:rPr>
          <w:b/>
          <w:lang w:val="en-GB"/>
        </w:rPr>
      </w:pPr>
      <w:r w:rsidRPr="00F74CC3">
        <w:rPr>
          <w:b/>
          <w:lang w:val="en-GB"/>
        </w:rPr>
        <w:t>Primary Supervisor:</w:t>
      </w:r>
    </w:p>
    <w:p w14:paraId="26F7D56E" w14:textId="77777777" w:rsidR="004453D8" w:rsidRPr="00B32DBC" w:rsidRDefault="00AE004F" w:rsidP="004453D8">
      <w:pPr>
        <w:spacing w:line="276" w:lineRule="auto"/>
        <w:jc w:val="both"/>
      </w:pPr>
      <w:r w:rsidRPr="004B7C43">
        <w:rPr>
          <w:u w:val="single"/>
          <w:lang w:val="en-US"/>
        </w:rPr>
        <w:t>Prof. Dr.</w:t>
      </w:r>
      <w:r w:rsidR="00B32DBC" w:rsidRPr="004B7C43">
        <w:rPr>
          <w:u w:val="single"/>
          <w:lang w:val="en-US"/>
        </w:rPr>
        <w:t xml:space="preserve"> </w:t>
      </w:r>
      <w:proofErr w:type="spellStart"/>
      <w:r w:rsidR="00B32DBC" w:rsidRPr="004B7C43">
        <w:rPr>
          <w:u w:val="single"/>
          <w:lang w:val="en-US"/>
        </w:rPr>
        <w:t>rer</w:t>
      </w:r>
      <w:proofErr w:type="spellEnd"/>
      <w:r w:rsidR="00B32DBC" w:rsidRPr="004B7C43">
        <w:rPr>
          <w:u w:val="single"/>
          <w:lang w:val="en-US"/>
        </w:rPr>
        <w:t>. nat.</w:t>
      </w:r>
      <w:r w:rsidRPr="004B7C43">
        <w:rPr>
          <w:u w:val="single"/>
          <w:lang w:val="en-US"/>
        </w:rPr>
        <w:t xml:space="preserve"> </w:t>
      </w:r>
      <w:r w:rsidRPr="00B32DBC">
        <w:rPr>
          <w:u w:val="single"/>
        </w:rPr>
        <w:t>Regina Ebert</w:t>
      </w:r>
    </w:p>
    <w:p w14:paraId="0CC3ADF6" w14:textId="77777777" w:rsidR="004453D8" w:rsidRDefault="004453D8" w:rsidP="004453D8">
      <w:pPr>
        <w:spacing w:line="276" w:lineRule="auto"/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(N</w:t>
      </w:r>
      <w:r w:rsidRPr="001C144C">
        <w:rPr>
          <w:sz w:val="18"/>
          <w:szCs w:val="18"/>
          <w:lang w:val="en-GB"/>
        </w:rPr>
        <w:t>ame</w:t>
      </w:r>
      <w:r>
        <w:rPr>
          <w:sz w:val="18"/>
          <w:szCs w:val="18"/>
          <w:lang w:val="en-GB"/>
        </w:rPr>
        <w:t>)</w:t>
      </w:r>
    </w:p>
    <w:p w14:paraId="49F57768" w14:textId="77777777" w:rsidR="004453D8" w:rsidRPr="001C144C" w:rsidRDefault="004453D8" w:rsidP="004453D8">
      <w:pPr>
        <w:spacing w:line="276" w:lineRule="auto"/>
        <w:jc w:val="both"/>
        <w:rPr>
          <w:lang w:val="en-GB"/>
        </w:rPr>
      </w:pPr>
    </w:p>
    <w:p w14:paraId="68F29DBB" w14:textId="77777777" w:rsidR="00A83B24" w:rsidRDefault="00AE004F" w:rsidP="004453D8">
      <w:pPr>
        <w:spacing w:line="276" w:lineRule="auto"/>
        <w:rPr>
          <w:lang w:val="en-GB"/>
        </w:rPr>
      </w:pPr>
      <w:proofErr w:type="gramStart"/>
      <w:r>
        <w:rPr>
          <w:u w:val="single"/>
          <w:lang w:val="en-GB"/>
        </w:rPr>
        <w:t>Würzburg</w:t>
      </w:r>
      <w:r w:rsidR="001721A3">
        <w:rPr>
          <w:lang w:val="en-GB"/>
        </w:rPr>
        <w:t xml:space="preserve">  </w:t>
      </w:r>
      <w:r w:rsidR="00137CC3">
        <w:rPr>
          <w:lang w:val="en-GB"/>
        </w:rPr>
        <w:tab/>
      </w:r>
      <w:proofErr w:type="gramEnd"/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721A3" w:rsidRPr="001C144C">
        <w:rPr>
          <w:u w:val="single"/>
          <w:lang w:val="en-GB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721A3" w:rsidRPr="001C144C">
        <w:rPr>
          <w:u w:val="single"/>
          <w:lang w:val="en-GB"/>
        </w:rPr>
        <w:instrText xml:space="preserve"> FORMTEXT </w:instrText>
      </w:r>
      <w:r w:rsidR="001721A3" w:rsidRPr="001C144C">
        <w:rPr>
          <w:u w:val="single"/>
          <w:lang w:val="en-GB"/>
        </w:rPr>
      </w:r>
      <w:r w:rsidR="001721A3" w:rsidRPr="001C144C">
        <w:rPr>
          <w:u w:val="single"/>
          <w:lang w:val="en-GB"/>
        </w:rPr>
        <w:fldChar w:fldCharType="separate"/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u w:val="single"/>
          <w:lang w:val="en-GB"/>
        </w:rPr>
        <w:fldChar w:fldCharType="end"/>
      </w:r>
      <w:r w:rsidR="00F74CC3">
        <w:rPr>
          <w:lang w:val="en-GB"/>
        </w:rPr>
        <w:t xml:space="preserve">  </w:t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4453D8">
        <w:rPr>
          <w:u w:val="single"/>
          <w:lang w:val="en-GB"/>
        </w:rPr>
        <w:t>_____________________________________</w:t>
      </w:r>
    </w:p>
    <w:p w14:paraId="3E99FDAE" w14:textId="77777777" w:rsidR="00F74CC3" w:rsidRDefault="00F74CC3" w:rsidP="004453D8">
      <w:pPr>
        <w:spacing w:line="276" w:lineRule="auto"/>
        <w:rPr>
          <w:lang w:val="en-GB"/>
        </w:rPr>
      </w:pPr>
      <w:proofErr w:type="gramStart"/>
      <w:r w:rsidRPr="00F74CC3">
        <w:rPr>
          <w:sz w:val="16"/>
          <w:lang w:val="en-GB"/>
        </w:rPr>
        <w:t>Place,</w:t>
      </w:r>
      <w:r w:rsidR="00A83B24">
        <w:rPr>
          <w:lang w:val="en-GB"/>
        </w:rPr>
        <w:t xml:space="preserve"> </w:t>
      </w:r>
      <w:r w:rsidR="00DB3ECE">
        <w:rPr>
          <w:lang w:val="en-GB"/>
        </w:rPr>
        <w:t xml:space="preserve">  </w:t>
      </w:r>
      <w:proofErr w:type="gramEnd"/>
      <w:r w:rsidR="00DB3ECE">
        <w:rPr>
          <w:lang w:val="en-GB"/>
        </w:rPr>
        <w:t xml:space="preserve"> </w:t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A83B24" w:rsidRPr="00A83B24">
        <w:rPr>
          <w:sz w:val="16"/>
          <w:szCs w:val="16"/>
          <w:lang w:val="en-GB"/>
        </w:rPr>
        <w:t>Date</w:t>
      </w:r>
      <w:r w:rsidR="00A83B24" w:rsidRPr="00A83B24">
        <w:rPr>
          <w:sz w:val="16"/>
          <w:szCs w:val="16"/>
          <w:lang w:val="en-GB"/>
        </w:rPr>
        <w:tab/>
      </w:r>
      <w:r w:rsidR="00A83B24" w:rsidRPr="00A83B24">
        <w:rPr>
          <w:sz w:val="16"/>
          <w:szCs w:val="16"/>
          <w:lang w:val="en-GB"/>
        </w:rPr>
        <w:tab/>
      </w:r>
      <w:r w:rsidR="00A83B24" w:rsidRPr="00A83B24">
        <w:rPr>
          <w:sz w:val="16"/>
          <w:szCs w:val="16"/>
          <w:lang w:val="en-GB"/>
        </w:rPr>
        <w:tab/>
      </w:r>
      <w:r w:rsidR="00A83B24" w:rsidRPr="00A83B24"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6C1F7C">
        <w:rPr>
          <w:sz w:val="16"/>
          <w:szCs w:val="16"/>
          <w:lang w:val="en-GB"/>
        </w:rPr>
        <w:t>Signature</w:t>
      </w:r>
      <w:r w:rsidRPr="00F74CC3">
        <w:rPr>
          <w:lang w:val="en-GB"/>
        </w:rPr>
        <w:t xml:space="preserve"> </w:t>
      </w:r>
    </w:p>
    <w:p w14:paraId="34A5C185" w14:textId="77777777" w:rsidR="00F74CC3" w:rsidRDefault="00F74CC3" w:rsidP="00F74CC3">
      <w:pPr>
        <w:spacing w:line="360" w:lineRule="auto"/>
        <w:rPr>
          <w:lang w:val="en-GB"/>
        </w:rPr>
      </w:pPr>
    </w:p>
    <w:p w14:paraId="55FDE5D4" w14:textId="77777777" w:rsidR="00F74CC3" w:rsidRPr="00F74CC3" w:rsidRDefault="00F74CC3" w:rsidP="00F74CC3">
      <w:pPr>
        <w:spacing w:line="360" w:lineRule="auto"/>
        <w:rPr>
          <w:b/>
          <w:lang w:val="en-GB"/>
        </w:rPr>
      </w:pPr>
      <w:r w:rsidRPr="00F74CC3">
        <w:rPr>
          <w:b/>
          <w:lang w:val="en-GB"/>
        </w:rPr>
        <w:t>Second Supervisor:</w:t>
      </w:r>
    </w:p>
    <w:p w14:paraId="0866E00B" w14:textId="4E9DAF74" w:rsidR="004453D8" w:rsidRPr="00AE004F" w:rsidRDefault="00AE004F" w:rsidP="004453D8">
      <w:pPr>
        <w:spacing w:line="276" w:lineRule="auto"/>
        <w:jc w:val="both"/>
      </w:pPr>
      <w:bookmarkStart w:id="1" w:name="OLE_LINK210"/>
      <w:r w:rsidRPr="00AE004F">
        <w:rPr>
          <w:u w:val="single"/>
        </w:rPr>
        <w:t>Prof. Dr. med</w:t>
      </w:r>
      <w:r>
        <w:rPr>
          <w:u w:val="single"/>
        </w:rPr>
        <w:t xml:space="preserve">. </w:t>
      </w:r>
      <w:r w:rsidRPr="00AE004F">
        <w:rPr>
          <w:u w:val="single"/>
        </w:rPr>
        <w:t>Franziska Jundt</w:t>
      </w:r>
      <w:bookmarkEnd w:id="1"/>
    </w:p>
    <w:p w14:paraId="6DADBA4B" w14:textId="77777777" w:rsidR="004453D8" w:rsidRPr="004B7C43" w:rsidRDefault="004453D8" w:rsidP="004453D8">
      <w:pPr>
        <w:spacing w:line="276" w:lineRule="auto"/>
        <w:jc w:val="both"/>
        <w:rPr>
          <w:sz w:val="18"/>
          <w:szCs w:val="18"/>
          <w:lang w:val="en-US"/>
        </w:rPr>
      </w:pPr>
      <w:r w:rsidRPr="004B7C43">
        <w:rPr>
          <w:sz w:val="18"/>
          <w:szCs w:val="18"/>
          <w:lang w:val="en-US"/>
        </w:rPr>
        <w:t>(Name)</w:t>
      </w:r>
    </w:p>
    <w:p w14:paraId="3CD0C735" w14:textId="77777777" w:rsidR="004453D8" w:rsidRPr="004B7C43" w:rsidRDefault="004453D8" w:rsidP="004453D8">
      <w:pPr>
        <w:spacing w:line="276" w:lineRule="auto"/>
        <w:jc w:val="both"/>
        <w:rPr>
          <w:lang w:val="en-US"/>
        </w:rPr>
      </w:pPr>
    </w:p>
    <w:p w14:paraId="30770EC0" w14:textId="77777777" w:rsidR="004453D8" w:rsidRDefault="00AE004F" w:rsidP="004453D8">
      <w:pPr>
        <w:spacing w:line="276" w:lineRule="auto"/>
        <w:rPr>
          <w:lang w:val="en-GB"/>
        </w:rPr>
      </w:pPr>
      <w:r w:rsidRPr="004B7C43">
        <w:rPr>
          <w:u w:val="single"/>
          <w:lang w:val="en-US"/>
        </w:rPr>
        <w:t>Würzburg</w:t>
      </w:r>
      <w:r w:rsidR="004453D8" w:rsidRPr="004B7C43">
        <w:rPr>
          <w:lang w:val="en-US"/>
        </w:rPr>
        <w:t xml:space="preserve"> </w:t>
      </w:r>
      <w:r w:rsidR="004453D8" w:rsidRPr="004B7C43">
        <w:rPr>
          <w:lang w:val="en-US"/>
        </w:rPr>
        <w:tab/>
      </w:r>
      <w:r w:rsidR="004453D8" w:rsidRPr="004B7C43">
        <w:rPr>
          <w:lang w:val="en-US"/>
        </w:rPr>
        <w:tab/>
      </w:r>
      <w:r w:rsidR="004453D8" w:rsidRPr="004B7C43">
        <w:rPr>
          <w:lang w:val="en-US"/>
        </w:rPr>
        <w:tab/>
      </w:r>
      <w:r w:rsidR="004453D8" w:rsidRPr="001C144C">
        <w:rPr>
          <w:u w:val="single"/>
          <w:lang w:val="en-GB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4453D8" w:rsidRPr="001C144C">
        <w:rPr>
          <w:u w:val="single"/>
          <w:lang w:val="en-GB"/>
        </w:rPr>
        <w:instrText xml:space="preserve"> FORMTEXT </w:instrText>
      </w:r>
      <w:r w:rsidR="004453D8" w:rsidRPr="001C144C">
        <w:rPr>
          <w:u w:val="single"/>
          <w:lang w:val="en-GB"/>
        </w:rPr>
      </w:r>
      <w:r w:rsidR="004453D8" w:rsidRPr="001C144C">
        <w:rPr>
          <w:u w:val="single"/>
          <w:lang w:val="en-GB"/>
        </w:rPr>
        <w:fldChar w:fldCharType="separate"/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u w:val="single"/>
          <w:lang w:val="en-GB"/>
        </w:rPr>
        <w:fldChar w:fldCharType="end"/>
      </w:r>
      <w:r w:rsidR="004453D8">
        <w:rPr>
          <w:lang w:val="en-GB"/>
        </w:rPr>
        <w:t xml:space="preserve">  </w:t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u w:val="single"/>
          <w:lang w:val="en-GB"/>
        </w:rPr>
        <w:t>_____________________________________</w:t>
      </w:r>
    </w:p>
    <w:p w14:paraId="627DB510" w14:textId="77777777" w:rsidR="004453D8" w:rsidRDefault="004453D8" w:rsidP="004453D8">
      <w:pPr>
        <w:spacing w:line="276" w:lineRule="auto"/>
        <w:rPr>
          <w:lang w:val="en-GB"/>
        </w:rPr>
      </w:pPr>
      <w:proofErr w:type="gramStart"/>
      <w:r w:rsidRPr="00F74CC3">
        <w:rPr>
          <w:sz w:val="16"/>
          <w:lang w:val="en-GB"/>
        </w:rPr>
        <w:t>Place,</w:t>
      </w:r>
      <w:r>
        <w:rPr>
          <w:lang w:val="en-GB"/>
        </w:rPr>
        <w:t xml:space="preserve">   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83B24">
        <w:rPr>
          <w:sz w:val="16"/>
          <w:szCs w:val="16"/>
          <w:lang w:val="en-GB"/>
        </w:rPr>
        <w:t>Date</w:t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Signature</w:t>
      </w:r>
      <w:r w:rsidRPr="00F74CC3">
        <w:rPr>
          <w:lang w:val="en-GB"/>
        </w:rPr>
        <w:t xml:space="preserve"> </w:t>
      </w:r>
    </w:p>
    <w:p w14:paraId="0B981470" w14:textId="77777777" w:rsidR="004453D8" w:rsidRDefault="004453D8" w:rsidP="004453D8">
      <w:pPr>
        <w:spacing w:line="360" w:lineRule="auto"/>
        <w:rPr>
          <w:lang w:val="en-GB"/>
        </w:rPr>
      </w:pPr>
    </w:p>
    <w:p w14:paraId="6454B632" w14:textId="77777777" w:rsidR="00EC55F2" w:rsidRPr="00F74CC3" w:rsidRDefault="00F74CC3" w:rsidP="006C1F7C">
      <w:pPr>
        <w:spacing w:line="360" w:lineRule="auto"/>
        <w:rPr>
          <w:b/>
          <w:lang w:val="en-GB"/>
        </w:rPr>
      </w:pPr>
      <w:bookmarkStart w:id="2" w:name="OLE_LINK1"/>
      <w:bookmarkStart w:id="3" w:name="OLE_LINK2"/>
      <w:r w:rsidRPr="00F74CC3">
        <w:rPr>
          <w:b/>
          <w:lang w:val="en-GB"/>
        </w:rPr>
        <w:t>Third Supervisor:</w:t>
      </w:r>
    </w:p>
    <w:p w14:paraId="20DE8E22" w14:textId="77777777" w:rsidR="004453D8" w:rsidRPr="00AE004F" w:rsidRDefault="00AE004F" w:rsidP="004453D8">
      <w:pPr>
        <w:spacing w:line="276" w:lineRule="auto"/>
        <w:jc w:val="both"/>
      </w:pPr>
      <w:r w:rsidRPr="00AE004F">
        <w:rPr>
          <w:u w:val="single"/>
        </w:rPr>
        <w:t xml:space="preserve">Prof. Dr. rer. </w:t>
      </w:r>
      <w:r>
        <w:rPr>
          <w:u w:val="single"/>
        </w:rPr>
        <w:t>n</w:t>
      </w:r>
      <w:r w:rsidRPr="00AE004F">
        <w:rPr>
          <w:u w:val="single"/>
        </w:rPr>
        <w:t xml:space="preserve">at. Torsten </w:t>
      </w:r>
      <w:proofErr w:type="spellStart"/>
      <w:r w:rsidRPr="00AE004F">
        <w:rPr>
          <w:u w:val="single"/>
        </w:rPr>
        <w:t>Blunk</w:t>
      </w:r>
      <w:proofErr w:type="spellEnd"/>
    </w:p>
    <w:p w14:paraId="14FF6C65" w14:textId="77777777" w:rsidR="004453D8" w:rsidRDefault="004453D8" w:rsidP="004453D8">
      <w:pPr>
        <w:spacing w:line="276" w:lineRule="auto"/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(N</w:t>
      </w:r>
      <w:r w:rsidRPr="001C144C">
        <w:rPr>
          <w:sz w:val="18"/>
          <w:szCs w:val="18"/>
          <w:lang w:val="en-GB"/>
        </w:rPr>
        <w:t>ame</w:t>
      </w:r>
      <w:r>
        <w:rPr>
          <w:sz w:val="18"/>
          <w:szCs w:val="18"/>
          <w:lang w:val="en-GB"/>
        </w:rPr>
        <w:t>)</w:t>
      </w:r>
    </w:p>
    <w:p w14:paraId="25EE2174" w14:textId="77777777" w:rsidR="004453D8" w:rsidRPr="001C144C" w:rsidRDefault="004453D8" w:rsidP="004453D8">
      <w:pPr>
        <w:spacing w:line="276" w:lineRule="auto"/>
        <w:jc w:val="both"/>
        <w:rPr>
          <w:lang w:val="en-GB"/>
        </w:rPr>
      </w:pPr>
    </w:p>
    <w:p w14:paraId="3B8632E9" w14:textId="77777777" w:rsidR="004453D8" w:rsidRDefault="00AE004F" w:rsidP="004453D8">
      <w:pPr>
        <w:spacing w:line="276" w:lineRule="auto"/>
        <w:rPr>
          <w:lang w:val="en-GB"/>
        </w:rPr>
      </w:pPr>
      <w:proofErr w:type="gramStart"/>
      <w:r>
        <w:rPr>
          <w:u w:val="single"/>
          <w:lang w:val="en-GB"/>
        </w:rPr>
        <w:t>Würzburg</w:t>
      </w:r>
      <w:r w:rsidR="004453D8">
        <w:rPr>
          <w:lang w:val="en-GB"/>
        </w:rPr>
        <w:t xml:space="preserve">  </w:t>
      </w:r>
      <w:r w:rsidR="004453D8">
        <w:rPr>
          <w:lang w:val="en-GB"/>
        </w:rPr>
        <w:tab/>
      </w:r>
      <w:proofErr w:type="gramEnd"/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 w:rsidRPr="001C144C">
        <w:rPr>
          <w:u w:val="single"/>
          <w:lang w:val="en-GB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4453D8" w:rsidRPr="001C144C">
        <w:rPr>
          <w:u w:val="single"/>
          <w:lang w:val="en-GB"/>
        </w:rPr>
        <w:instrText xml:space="preserve"> FORMTEXT </w:instrText>
      </w:r>
      <w:r w:rsidR="004453D8" w:rsidRPr="001C144C">
        <w:rPr>
          <w:u w:val="single"/>
          <w:lang w:val="en-GB"/>
        </w:rPr>
      </w:r>
      <w:r w:rsidR="004453D8" w:rsidRPr="001C144C">
        <w:rPr>
          <w:u w:val="single"/>
          <w:lang w:val="en-GB"/>
        </w:rPr>
        <w:fldChar w:fldCharType="separate"/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u w:val="single"/>
          <w:lang w:val="en-GB"/>
        </w:rPr>
        <w:fldChar w:fldCharType="end"/>
      </w:r>
      <w:r w:rsidR="004453D8">
        <w:rPr>
          <w:lang w:val="en-GB"/>
        </w:rPr>
        <w:t xml:space="preserve">  </w:t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u w:val="single"/>
          <w:lang w:val="en-GB"/>
        </w:rPr>
        <w:t>_____________________________________</w:t>
      </w:r>
    </w:p>
    <w:p w14:paraId="265BF155" w14:textId="77777777" w:rsidR="004453D8" w:rsidRDefault="004453D8" w:rsidP="004453D8">
      <w:pPr>
        <w:spacing w:line="276" w:lineRule="auto"/>
        <w:rPr>
          <w:lang w:val="en-GB"/>
        </w:rPr>
      </w:pPr>
      <w:proofErr w:type="gramStart"/>
      <w:r w:rsidRPr="00F74CC3">
        <w:rPr>
          <w:sz w:val="16"/>
          <w:lang w:val="en-GB"/>
        </w:rPr>
        <w:t>Place,</w:t>
      </w:r>
      <w:r>
        <w:rPr>
          <w:lang w:val="en-GB"/>
        </w:rPr>
        <w:t xml:space="preserve">   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83B24">
        <w:rPr>
          <w:sz w:val="16"/>
          <w:szCs w:val="16"/>
          <w:lang w:val="en-GB"/>
        </w:rPr>
        <w:t>Date</w:t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Signature</w:t>
      </w:r>
      <w:r w:rsidRPr="00F74CC3">
        <w:rPr>
          <w:lang w:val="en-GB"/>
        </w:rPr>
        <w:t xml:space="preserve"> </w:t>
      </w:r>
    </w:p>
    <w:bookmarkEnd w:id="2"/>
    <w:bookmarkEnd w:id="3"/>
    <w:p w14:paraId="304617CE" w14:textId="77777777" w:rsidR="004453D8" w:rsidRDefault="004453D8" w:rsidP="004453D8">
      <w:pPr>
        <w:spacing w:line="360" w:lineRule="auto"/>
        <w:rPr>
          <w:lang w:val="en-GB"/>
        </w:rPr>
      </w:pPr>
    </w:p>
    <w:p w14:paraId="44FB4ACC" w14:textId="61DBD924" w:rsidR="00DE4CB2" w:rsidRPr="00F74CC3" w:rsidRDefault="00DE4CB2" w:rsidP="00DE4CB2">
      <w:pPr>
        <w:spacing w:line="360" w:lineRule="auto"/>
        <w:rPr>
          <w:b/>
          <w:lang w:val="en-GB"/>
        </w:rPr>
      </w:pPr>
      <w:r>
        <w:rPr>
          <w:b/>
          <w:lang w:val="en-GB"/>
        </w:rPr>
        <w:t>Fourth</w:t>
      </w:r>
      <w:r w:rsidRPr="00F74CC3">
        <w:rPr>
          <w:b/>
          <w:lang w:val="en-GB"/>
        </w:rPr>
        <w:t xml:space="preserve"> Supervisor:</w:t>
      </w:r>
    </w:p>
    <w:p w14:paraId="77715D9B" w14:textId="59C1CD4A" w:rsidR="00DE4CB2" w:rsidRPr="00055AF3" w:rsidRDefault="00DE4CB2" w:rsidP="00DE4CB2">
      <w:pPr>
        <w:spacing w:line="276" w:lineRule="auto"/>
        <w:jc w:val="both"/>
        <w:rPr>
          <w:lang w:val="en-US"/>
        </w:rPr>
      </w:pPr>
      <w:r w:rsidRPr="00055AF3">
        <w:rPr>
          <w:u w:val="single"/>
          <w:lang w:val="en-US"/>
        </w:rPr>
        <w:t xml:space="preserve">Prof. Dr. </w:t>
      </w:r>
      <w:r w:rsidR="00055AF3" w:rsidRPr="00055AF3">
        <w:rPr>
          <w:u w:val="single"/>
          <w:lang w:val="en-US"/>
        </w:rPr>
        <w:t>Thomas Da</w:t>
      </w:r>
      <w:r w:rsidR="00055AF3">
        <w:rPr>
          <w:u w:val="single"/>
          <w:lang w:val="en-US"/>
        </w:rPr>
        <w:t>ndekar</w:t>
      </w:r>
    </w:p>
    <w:p w14:paraId="5320F9EB" w14:textId="77777777" w:rsidR="00DE4CB2" w:rsidRDefault="00DE4CB2" w:rsidP="00DE4CB2">
      <w:pPr>
        <w:spacing w:line="276" w:lineRule="auto"/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(N</w:t>
      </w:r>
      <w:r w:rsidRPr="001C144C">
        <w:rPr>
          <w:sz w:val="18"/>
          <w:szCs w:val="18"/>
          <w:lang w:val="en-GB"/>
        </w:rPr>
        <w:t>ame</w:t>
      </w:r>
      <w:r>
        <w:rPr>
          <w:sz w:val="18"/>
          <w:szCs w:val="18"/>
          <w:lang w:val="en-GB"/>
        </w:rPr>
        <w:t>)</w:t>
      </w:r>
    </w:p>
    <w:p w14:paraId="33209AE4" w14:textId="77777777" w:rsidR="00DE4CB2" w:rsidRPr="001C144C" w:rsidRDefault="00DE4CB2" w:rsidP="00DE4CB2">
      <w:pPr>
        <w:spacing w:line="276" w:lineRule="auto"/>
        <w:jc w:val="both"/>
        <w:rPr>
          <w:lang w:val="en-GB"/>
        </w:rPr>
      </w:pPr>
    </w:p>
    <w:p w14:paraId="04E2F399" w14:textId="77777777" w:rsidR="00DE4CB2" w:rsidRDefault="00DE4CB2" w:rsidP="00DE4CB2">
      <w:pPr>
        <w:spacing w:line="276" w:lineRule="auto"/>
        <w:rPr>
          <w:lang w:val="en-GB"/>
        </w:rPr>
      </w:pPr>
      <w:proofErr w:type="gramStart"/>
      <w:r>
        <w:rPr>
          <w:u w:val="single"/>
          <w:lang w:val="en-GB"/>
        </w:rPr>
        <w:t>Würzburg</w:t>
      </w:r>
      <w:r>
        <w:rPr>
          <w:lang w:val="en-GB"/>
        </w:rPr>
        <w:t xml:space="preserve">  </w:t>
      </w:r>
      <w:r>
        <w:rPr>
          <w:lang w:val="en-GB"/>
        </w:rPr>
        <w:tab/>
      </w:r>
      <w:proofErr w:type="gramEnd"/>
      <w:r>
        <w:rPr>
          <w:lang w:val="en-GB"/>
        </w:rPr>
        <w:tab/>
      </w:r>
      <w:r>
        <w:rPr>
          <w:lang w:val="en-GB"/>
        </w:rPr>
        <w:tab/>
      </w:r>
      <w:r w:rsidRPr="001C144C">
        <w:rPr>
          <w:u w:val="single"/>
          <w:lang w:val="en-GB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144C">
        <w:rPr>
          <w:u w:val="single"/>
          <w:lang w:val="en-GB"/>
        </w:rPr>
        <w:instrText xml:space="preserve"> FORMTEXT </w:instrText>
      </w:r>
      <w:r w:rsidRPr="001C144C">
        <w:rPr>
          <w:u w:val="single"/>
          <w:lang w:val="en-GB"/>
        </w:rPr>
      </w:r>
      <w:r w:rsidRPr="001C144C">
        <w:rPr>
          <w:u w:val="single"/>
          <w:lang w:val="en-GB"/>
        </w:rPr>
        <w:fldChar w:fldCharType="separate"/>
      </w:r>
      <w:r w:rsidRPr="001C144C">
        <w:rPr>
          <w:noProof/>
          <w:u w:val="single"/>
          <w:lang w:val="en-GB"/>
        </w:rPr>
        <w:t> </w:t>
      </w:r>
      <w:r w:rsidRPr="001C144C">
        <w:rPr>
          <w:noProof/>
          <w:u w:val="single"/>
          <w:lang w:val="en-GB"/>
        </w:rPr>
        <w:t> </w:t>
      </w:r>
      <w:r w:rsidRPr="001C144C">
        <w:rPr>
          <w:noProof/>
          <w:u w:val="single"/>
          <w:lang w:val="en-GB"/>
        </w:rPr>
        <w:t> </w:t>
      </w:r>
      <w:r w:rsidRPr="001C144C">
        <w:rPr>
          <w:noProof/>
          <w:u w:val="single"/>
          <w:lang w:val="en-GB"/>
        </w:rPr>
        <w:t> </w:t>
      </w:r>
      <w:r w:rsidRPr="001C144C">
        <w:rPr>
          <w:noProof/>
          <w:u w:val="single"/>
          <w:lang w:val="en-GB"/>
        </w:rPr>
        <w:t> </w:t>
      </w:r>
      <w:r w:rsidRPr="001C144C">
        <w:rPr>
          <w:u w:val="single"/>
          <w:lang w:val="en-GB"/>
        </w:rPr>
        <w:fldChar w:fldCharType="end"/>
      </w:r>
      <w:r>
        <w:rPr>
          <w:lang w:val="en-GB"/>
        </w:rPr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u w:val="single"/>
          <w:lang w:val="en-GB"/>
        </w:rPr>
        <w:t>_____________________________________</w:t>
      </w:r>
    </w:p>
    <w:p w14:paraId="11A7F519" w14:textId="77777777" w:rsidR="00DE4CB2" w:rsidRDefault="00DE4CB2" w:rsidP="00DE4CB2">
      <w:pPr>
        <w:spacing w:line="276" w:lineRule="auto"/>
        <w:rPr>
          <w:lang w:val="en-GB"/>
        </w:rPr>
      </w:pPr>
      <w:proofErr w:type="gramStart"/>
      <w:r w:rsidRPr="00F74CC3">
        <w:rPr>
          <w:sz w:val="16"/>
          <w:lang w:val="en-GB"/>
        </w:rPr>
        <w:t>Place,</w:t>
      </w:r>
      <w:r>
        <w:rPr>
          <w:lang w:val="en-GB"/>
        </w:rPr>
        <w:t xml:space="preserve">   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83B24">
        <w:rPr>
          <w:sz w:val="16"/>
          <w:szCs w:val="16"/>
          <w:lang w:val="en-GB"/>
        </w:rPr>
        <w:t>Date</w:t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Signature</w:t>
      </w:r>
      <w:r w:rsidRPr="00F74CC3">
        <w:rPr>
          <w:lang w:val="en-GB"/>
        </w:rPr>
        <w:t xml:space="preserve"> </w:t>
      </w:r>
    </w:p>
    <w:p w14:paraId="098FC14B" w14:textId="77777777" w:rsidR="00137CC3" w:rsidRDefault="00137CC3" w:rsidP="004453D8">
      <w:pPr>
        <w:spacing w:line="360" w:lineRule="auto"/>
        <w:rPr>
          <w:lang w:val="en-GB"/>
        </w:rPr>
      </w:pPr>
    </w:p>
    <w:sectPr w:rsidR="00137CC3" w:rsidSect="00FA456F">
      <w:headerReference w:type="default" r:id="rId7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858FA" w14:textId="77777777" w:rsidR="00BF3AFB" w:rsidRDefault="00BF3AFB">
      <w:r>
        <w:separator/>
      </w:r>
    </w:p>
  </w:endnote>
  <w:endnote w:type="continuationSeparator" w:id="0">
    <w:p w14:paraId="271C937A" w14:textId="77777777" w:rsidR="00BF3AFB" w:rsidRDefault="00BF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2B4D4" w14:textId="77777777" w:rsidR="00BF3AFB" w:rsidRDefault="00BF3AFB">
      <w:r>
        <w:separator/>
      </w:r>
    </w:p>
  </w:footnote>
  <w:footnote w:type="continuationSeparator" w:id="0">
    <w:p w14:paraId="58AEF8B4" w14:textId="77777777" w:rsidR="00BF3AFB" w:rsidRDefault="00BF3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86E84" w14:textId="77777777" w:rsidR="001C144C" w:rsidRDefault="00CF6D1A">
    <w:pPr>
      <w:pStyle w:val="Header"/>
    </w:pPr>
    <w:r>
      <w:rPr>
        <w:noProof/>
      </w:rPr>
      <w:drawing>
        <wp:anchor distT="0" distB="71755" distL="114300" distR="114300" simplePos="0" relativeHeight="251657728" behindDoc="0" locked="1" layoutInCell="1" allowOverlap="1" wp14:anchorId="1EF21580" wp14:editId="482F8500">
          <wp:simplePos x="0" y="0"/>
          <wp:positionH relativeFrom="page">
            <wp:posOffset>899795</wp:posOffset>
          </wp:positionH>
          <wp:positionV relativeFrom="page">
            <wp:posOffset>520700</wp:posOffset>
          </wp:positionV>
          <wp:extent cx="5715000" cy="795655"/>
          <wp:effectExtent l="0" t="0" r="0" b="0"/>
          <wp:wrapTopAndBottom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862"/>
    <w:multiLevelType w:val="hybridMultilevel"/>
    <w:tmpl w:val="7714BA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764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24"/>
    <w:rsid w:val="00055AF3"/>
    <w:rsid w:val="00070DE4"/>
    <w:rsid w:val="00084449"/>
    <w:rsid w:val="000A2384"/>
    <w:rsid w:val="000C4A34"/>
    <w:rsid w:val="000D214E"/>
    <w:rsid w:val="00137CC3"/>
    <w:rsid w:val="001721A3"/>
    <w:rsid w:val="00196A55"/>
    <w:rsid w:val="001C144C"/>
    <w:rsid w:val="001D6A3A"/>
    <w:rsid w:val="00266F6A"/>
    <w:rsid w:val="00330BD4"/>
    <w:rsid w:val="00371384"/>
    <w:rsid w:val="00397CD7"/>
    <w:rsid w:val="003A753C"/>
    <w:rsid w:val="004022EE"/>
    <w:rsid w:val="004453D8"/>
    <w:rsid w:val="004B7C43"/>
    <w:rsid w:val="004D56BC"/>
    <w:rsid w:val="00542A31"/>
    <w:rsid w:val="0054503A"/>
    <w:rsid w:val="00560794"/>
    <w:rsid w:val="005F2EF5"/>
    <w:rsid w:val="006641A5"/>
    <w:rsid w:val="006A7A6B"/>
    <w:rsid w:val="006C1F7C"/>
    <w:rsid w:val="00712BEB"/>
    <w:rsid w:val="00722443"/>
    <w:rsid w:val="00722E83"/>
    <w:rsid w:val="00760691"/>
    <w:rsid w:val="007C2482"/>
    <w:rsid w:val="007F7FB0"/>
    <w:rsid w:val="008771B0"/>
    <w:rsid w:val="008E1EF1"/>
    <w:rsid w:val="008E30DD"/>
    <w:rsid w:val="009513BB"/>
    <w:rsid w:val="00970F13"/>
    <w:rsid w:val="009B39D9"/>
    <w:rsid w:val="009D15D3"/>
    <w:rsid w:val="00A559DE"/>
    <w:rsid w:val="00A83B24"/>
    <w:rsid w:val="00AA10D5"/>
    <w:rsid w:val="00AC3FFD"/>
    <w:rsid w:val="00AE004F"/>
    <w:rsid w:val="00B152EF"/>
    <w:rsid w:val="00B210C8"/>
    <w:rsid w:val="00B32DBC"/>
    <w:rsid w:val="00B34678"/>
    <w:rsid w:val="00B73826"/>
    <w:rsid w:val="00B87E5D"/>
    <w:rsid w:val="00B92C64"/>
    <w:rsid w:val="00BC0901"/>
    <w:rsid w:val="00BF1599"/>
    <w:rsid w:val="00BF3AFB"/>
    <w:rsid w:val="00C70B2C"/>
    <w:rsid w:val="00CF2216"/>
    <w:rsid w:val="00CF6D1A"/>
    <w:rsid w:val="00D56CFB"/>
    <w:rsid w:val="00DB3ECE"/>
    <w:rsid w:val="00DE4CB2"/>
    <w:rsid w:val="00E55E9E"/>
    <w:rsid w:val="00E65431"/>
    <w:rsid w:val="00E81F81"/>
    <w:rsid w:val="00EC55F2"/>
    <w:rsid w:val="00F00437"/>
    <w:rsid w:val="00F74CC3"/>
    <w:rsid w:val="00FA4257"/>
    <w:rsid w:val="00FA456F"/>
    <w:rsid w:val="00FB47A7"/>
    <w:rsid w:val="00FC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3CDCED"/>
  <w15:chartTrackingRefBased/>
  <w15:docId w15:val="{34FD069C-D160-4342-A593-E763B6C4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CB2"/>
    <w:rPr>
      <w:rFonts w:ascii="Arial" w:hAnsi="Arial"/>
      <w:sz w:val="22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A10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4503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4503A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Example 2</vt:lpstr>
      <vt:lpstr>Example 2</vt:lpstr>
    </vt:vector>
  </TitlesOfParts>
  <Company>Universitaet Wuerzburg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2</dc:title>
  <dc:subject/>
  <dc:creator>bot1050</dc:creator>
  <cp:keywords/>
  <dc:description/>
  <cp:lastModifiedBy>Martin Kuric</cp:lastModifiedBy>
  <cp:revision>5</cp:revision>
  <cp:lastPrinted>2008-08-05T09:29:00Z</cp:lastPrinted>
  <dcterms:created xsi:type="dcterms:W3CDTF">2024-03-05T12:03:00Z</dcterms:created>
  <dcterms:modified xsi:type="dcterms:W3CDTF">2024-08-12T11:14:00Z</dcterms:modified>
</cp:coreProperties>
</file>