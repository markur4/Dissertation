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3EC0" w14:textId="77777777" w:rsidR="00F6580D" w:rsidRDefault="00F6580D" w:rsidP="00F6580D">
      <w:pPr>
        <w:spacing w:after="100"/>
        <w:rPr>
          <w:b/>
          <w:sz w:val="22"/>
          <w:szCs w:val="22"/>
          <w:lang w:val="en-GB"/>
        </w:rPr>
      </w:pPr>
      <w:r w:rsidRPr="000A44CE">
        <w:rPr>
          <w:b/>
          <w:sz w:val="22"/>
          <w:szCs w:val="22"/>
          <w:lang w:val="en-GB"/>
        </w:rPr>
        <w:t>Statement of individual author contributions to figures</w:t>
      </w:r>
      <w:r w:rsidR="00F548FF" w:rsidRPr="000A44CE">
        <w:rPr>
          <w:b/>
          <w:sz w:val="22"/>
          <w:szCs w:val="22"/>
          <w:lang w:val="en-GB"/>
        </w:rPr>
        <w:t>/tables</w:t>
      </w:r>
      <w:r w:rsidRPr="000A44CE">
        <w:rPr>
          <w:b/>
          <w:sz w:val="22"/>
          <w:szCs w:val="22"/>
          <w:lang w:val="en-GB"/>
        </w:rPr>
        <w:t xml:space="preserve"> </w:t>
      </w:r>
      <w:r w:rsidR="001E4E3B">
        <w:rPr>
          <w:b/>
          <w:sz w:val="22"/>
          <w:szCs w:val="22"/>
          <w:lang w:val="en-GB"/>
        </w:rPr>
        <w:t>of</w:t>
      </w:r>
      <w:r w:rsidRPr="000A44CE">
        <w:rPr>
          <w:b/>
          <w:sz w:val="22"/>
          <w:szCs w:val="22"/>
          <w:lang w:val="en-GB"/>
        </w:rPr>
        <w:t xml:space="preserve"> manuscripts</w:t>
      </w:r>
      <w:r w:rsidR="001E4E3B">
        <w:rPr>
          <w:b/>
          <w:sz w:val="22"/>
          <w:szCs w:val="22"/>
          <w:lang w:val="en-GB"/>
        </w:rPr>
        <w:t xml:space="preserve"> included in the </w:t>
      </w:r>
      <w:proofErr w:type="gramStart"/>
      <w:r w:rsidR="001E4E3B">
        <w:rPr>
          <w:b/>
          <w:sz w:val="22"/>
          <w:szCs w:val="22"/>
          <w:lang w:val="en-GB"/>
        </w:rPr>
        <w:t>dissertation</w:t>
      </w:r>
      <w:proofErr w:type="gramEnd"/>
    </w:p>
    <w:p w14:paraId="45100AA4" w14:textId="047AD5C9" w:rsidR="00621147" w:rsidRPr="002E7263" w:rsidRDefault="00621147" w:rsidP="007E0228">
      <w:pPr>
        <w:spacing w:after="100"/>
        <w:rPr>
          <w:color w:val="0070C0"/>
          <w:szCs w:val="20"/>
          <w:lang w:val="en-GB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29"/>
        <w:gridCol w:w="993"/>
        <w:gridCol w:w="2126"/>
        <w:gridCol w:w="1701"/>
        <w:gridCol w:w="1417"/>
        <w:gridCol w:w="1418"/>
      </w:tblGrid>
      <w:tr w:rsidR="00F6580D" w:rsidRPr="00333851" w14:paraId="0A0BCE02" w14:textId="77777777" w:rsidTr="001E4E3B">
        <w:tc>
          <w:tcPr>
            <w:tcW w:w="8784" w:type="dxa"/>
            <w:gridSpan w:val="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E0CBD9" w14:textId="7DD7E9B6" w:rsidR="0016393A" w:rsidRPr="005F2EEC" w:rsidRDefault="0016393A" w:rsidP="0016393A">
            <w:pPr>
              <w:spacing w:after="100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</w:t>
            </w:r>
            <w:r w:rsidR="002B16D1">
              <w:rPr>
                <w:b/>
                <w:szCs w:val="20"/>
                <w:lang w:val="en-US"/>
              </w:rPr>
              <w:t>c</w:t>
            </w:r>
            <w:r>
              <w:rPr>
                <w:b/>
                <w:szCs w:val="20"/>
                <w:lang w:val="en-US"/>
              </w:rPr>
              <w:t>ript 1: Research Article (</w:t>
            </w:r>
            <w:bookmarkStart w:id="0" w:name="OLE_LINK47"/>
            <w:r w:rsidR="00333851">
              <w:rPr>
                <w:b/>
                <w:szCs w:val="20"/>
                <w:lang w:val="en-US"/>
              </w:rPr>
              <w:t>published</w:t>
            </w:r>
            <w:bookmarkEnd w:id="0"/>
            <w:r>
              <w:rPr>
                <w:b/>
                <w:szCs w:val="20"/>
                <w:lang w:val="en-US"/>
              </w:rPr>
              <w:t>)</w:t>
            </w:r>
            <w:r w:rsidRPr="005F2EEC">
              <w:rPr>
                <w:szCs w:val="20"/>
                <w:lang w:val="en-US"/>
              </w:rPr>
              <w:t xml:space="preserve"> </w:t>
            </w:r>
          </w:p>
          <w:p w14:paraId="1374FC9D" w14:textId="6B5B9456" w:rsidR="00F6580D" w:rsidRPr="00DC74B4" w:rsidRDefault="0016393A" w:rsidP="00A44B1D">
            <w:pPr>
              <w:spacing w:after="100"/>
              <w:rPr>
                <w:szCs w:val="20"/>
                <w:lang w:val="en-US"/>
              </w:rPr>
            </w:pPr>
            <w:bookmarkStart w:id="1" w:name="OLE_LINK7"/>
            <w:r w:rsidRPr="00D45EFA">
              <w:rPr>
                <w:szCs w:val="20"/>
                <w:u w:val="single"/>
                <w:lang w:val="en-US"/>
              </w:rPr>
              <w:t>Martin Kuric</w:t>
            </w:r>
            <w:r>
              <w:rPr>
                <w:szCs w:val="20"/>
                <w:u w:val="single"/>
                <w:lang w:val="en-US"/>
              </w:rPr>
              <w:t xml:space="preserve"> </w:t>
            </w:r>
            <w:bookmarkStart w:id="2" w:name="_Hlk151040248"/>
            <w:bookmarkStart w:id="3" w:name="OLE_LINK14"/>
            <w:r>
              <w:rPr>
                <w:szCs w:val="20"/>
                <w:u w:val="single"/>
                <w:lang w:val="en-US"/>
              </w:rPr>
              <w:t>(MK)</w:t>
            </w:r>
            <w:bookmarkEnd w:id="2"/>
            <w:bookmarkEnd w:id="3"/>
            <w:r w:rsidRPr="00D45EFA">
              <w:rPr>
                <w:szCs w:val="20"/>
                <w:u w:val="single"/>
                <w:lang w:val="en-US"/>
              </w:rPr>
              <w:t>,</w:t>
            </w:r>
            <w:r w:rsidRPr="00D45EFA">
              <w:rPr>
                <w:szCs w:val="20"/>
                <w:lang w:val="en-US"/>
              </w:rPr>
              <w:t xml:space="preserve">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D45EFA">
              <w:rPr>
                <w:szCs w:val="20"/>
                <w:lang w:val="en-US"/>
              </w:rPr>
              <w:t xml:space="preserve">, </w:t>
            </w:r>
            <w:bookmarkStart w:id="4" w:name="OLE_LINK202"/>
            <w:r w:rsidRPr="00D45EFA">
              <w:rPr>
                <w:szCs w:val="20"/>
                <w:lang w:val="en-US"/>
              </w:rPr>
              <w:t>Doris Schneider</w:t>
            </w:r>
            <w:r w:rsidR="00411DEC">
              <w:rPr>
                <w:szCs w:val="20"/>
                <w:lang w:val="en-US"/>
              </w:rPr>
              <w:t xml:space="preserve"> </w:t>
            </w:r>
            <w:bookmarkEnd w:id="4"/>
            <w:r w:rsidR="00411DEC">
              <w:rPr>
                <w:szCs w:val="20"/>
                <w:lang w:val="en-US"/>
              </w:rPr>
              <w:t>(DS)</w:t>
            </w:r>
            <w:r w:rsidRPr="00D45EFA">
              <w:rPr>
                <w:szCs w:val="20"/>
                <w:lang w:val="en-US"/>
              </w:rPr>
              <w:t xml:space="preserve">, </w:t>
            </w:r>
            <w:r w:rsidR="00DE0492">
              <w:rPr>
                <w:szCs w:val="20"/>
                <w:lang w:val="en-US"/>
              </w:rPr>
              <w:t xml:space="preserve">Wyonna Darleen </w:t>
            </w:r>
            <w:proofErr w:type="spellStart"/>
            <w:r w:rsidR="00DE0492">
              <w:rPr>
                <w:szCs w:val="20"/>
                <w:lang w:val="en-US"/>
              </w:rPr>
              <w:t>Rindt</w:t>
            </w:r>
            <w:proofErr w:type="spellEnd"/>
            <w:r w:rsidR="00411DEC">
              <w:rPr>
                <w:szCs w:val="20"/>
                <w:lang w:val="en-US"/>
              </w:rPr>
              <w:t xml:space="preserve"> (</w:t>
            </w:r>
            <w:r w:rsidR="00DE0492">
              <w:rPr>
                <w:szCs w:val="20"/>
                <w:lang w:val="en-US"/>
              </w:rPr>
              <w:t>WDR</w:t>
            </w:r>
            <w:r w:rsidR="00411DEC">
              <w:rPr>
                <w:szCs w:val="20"/>
                <w:lang w:val="en-US"/>
              </w:rPr>
              <w:t>)</w:t>
            </w:r>
            <w:r w:rsidRPr="00D45EFA">
              <w:rPr>
                <w:szCs w:val="20"/>
                <w:lang w:val="en-US"/>
              </w:rPr>
              <w:t xml:space="preserve">, </w:t>
            </w:r>
            <w:proofErr w:type="spellStart"/>
            <w:r w:rsidRPr="00D45EFA">
              <w:rPr>
                <w:szCs w:val="20"/>
                <w:lang w:val="en-US"/>
              </w:rPr>
              <w:t>Marietheres</w:t>
            </w:r>
            <w:proofErr w:type="spellEnd"/>
            <w:r w:rsidRPr="00D45EFA">
              <w:rPr>
                <w:szCs w:val="20"/>
                <w:lang w:val="en-US"/>
              </w:rPr>
              <w:t xml:space="preserve"> Evers, Jutta </w:t>
            </w:r>
            <w:proofErr w:type="spellStart"/>
            <w:r w:rsidRPr="00D45EFA">
              <w:rPr>
                <w:szCs w:val="20"/>
                <w:lang w:val="en-US"/>
              </w:rPr>
              <w:t>Meißner-Weigl</w:t>
            </w:r>
            <w:proofErr w:type="spellEnd"/>
            <w:r w:rsidRPr="00D45EFA">
              <w:rPr>
                <w:szCs w:val="20"/>
                <w:lang w:val="en-US"/>
              </w:rPr>
              <w:t xml:space="preserve">, Sabine </w:t>
            </w:r>
            <w:proofErr w:type="spellStart"/>
            <w:r w:rsidRPr="00D45EFA">
              <w:rPr>
                <w:szCs w:val="20"/>
                <w:lang w:val="en-US"/>
              </w:rPr>
              <w:t>Zeck</w:t>
            </w:r>
            <w:proofErr w:type="spellEnd"/>
            <w:r w:rsidR="00C746F8">
              <w:rPr>
                <w:szCs w:val="20"/>
                <w:lang w:val="en-US"/>
              </w:rPr>
              <w:t xml:space="preserve"> (SZ)</w:t>
            </w:r>
            <w:r w:rsidRPr="00D45EFA">
              <w:rPr>
                <w:szCs w:val="20"/>
                <w:lang w:val="en-US"/>
              </w:rPr>
              <w:t>, Melanie Krug, Marietta Herrmann</w:t>
            </w:r>
            <w:r w:rsidR="005830D3">
              <w:rPr>
                <w:szCs w:val="20"/>
                <w:lang w:val="en-US"/>
              </w:rPr>
              <w:t xml:space="preserve"> (MH)</w:t>
            </w:r>
            <w:r w:rsidRPr="00D45EFA">
              <w:rPr>
                <w:szCs w:val="20"/>
                <w:lang w:val="en-US"/>
              </w:rPr>
              <w:t xml:space="preserve">, Tanja Nicole Hartmann, Ellen </w:t>
            </w:r>
            <w:proofErr w:type="spellStart"/>
            <w:r w:rsidRPr="00D45EFA">
              <w:rPr>
                <w:szCs w:val="20"/>
                <w:lang w:val="en-US"/>
              </w:rPr>
              <w:t>Leich</w:t>
            </w:r>
            <w:proofErr w:type="spellEnd"/>
            <w:r w:rsidRPr="00D45EFA">
              <w:rPr>
                <w:szCs w:val="20"/>
                <w:lang w:val="en-US"/>
              </w:rPr>
              <w:t xml:space="preserve">, Maximilian </w:t>
            </w:r>
            <w:proofErr w:type="spellStart"/>
            <w:r w:rsidRPr="00D45EFA">
              <w:rPr>
                <w:szCs w:val="20"/>
                <w:lang w:val="en-US"/>
              </w:rPr>
              <w:t>Rudert</w:t>
            </w:r>
            <w:proofErr w:type="spellEnd"/>
            <w:r w:rsidRPr="00D45EFA">
              <w:rPr>
                <w:szCs w:val="20"/>
                <w:lang w:val="en-US"/>
              </w:rPr>
              <w:t xml:space="preserve">, Denitsa </w:t>
            </w:r>
            <w:proofErr w:type="spellStart"/>
            <w:r w:rsidRPr="00D45EFA">
              <w:rPr>
                <w:szCs w:val="20"/>
                <w:lang w:val="en-US"/>
              </w:rPr>
              <w:t>Docheva</w:t>
            </w:r>
            <w:proofErr w:type="spellEnd"/>
            <w:r w:rsidRPr="00D45EFA">
              <w:rPr>
                <w:szCs w:val="20"/>
                <w:lang w:val="en-US"/>
              </w:rPr>
              <w:t xml:space="preserve">, Anja </w:t>
            </w:r>
            <w:proofErr w:type="spellStart"/>
            <w:r w:rsidRPr="00D45EFA">
              <w:rPr>
                <w:szCs w:val="20"/>
                <w:lang w:val="en-US"/>
              </w:rPr>
              <w:t>Seckinger</w:t>
            </w:r>
            <w:proofErr w:type="spellEnd"/>
            <w:r w:rsidRPr="00D45EFA">
              <w:rPr>
                <w:szCs w:val="20"/>
                <w:lang w:val="en-US"/>
              </w:rPr>
              <w:t xml:space="preserve">, Dirk Hose, Franziska </w:t>
            </w:r>
            <w:proofErr w:type="spellStart"/>
            <w:r w:rsidRPr="00D45EFA">
              <w:rPr>
                <w:szCs w:val="20"/>
                <w:lang w:val="en-US"/>
              </w:rPr>
              <w:t>Jundt</w:t>
            </w:r>
            <w:proofErr w:type="spellEnd"/>
            <w:r w:rsidRPr="00D45EFA">
              <w:rPr>
                <w:szCs w:val="20"/>
                <w:lang w:val="en-US"/>
              </w:rPr>
              <w:t>, Regina Ebert</w:t>
            </w:r>
            <w:r w:rsidR="00B55A51">
              <w:rPr>
                <w:szCs w:val="20"/>
                <w:lang w:val="en-US"/>
              </w:rPr>
              <w:t xml:space="preserve"> (RE)</w:t>
            </w:r>
            <w:r>
              <w:rPr>
                <w:szCs w:val="20"/>
                <w:lang w:val="en-US"/>
              </w:rPr>
              <w:t xml:space="preserve"> (2024): </w:t>
            </w:r>
            <w:r w:rsidRPr="005F2EEC">
              <w:rPr>
                <w:szCs w:val="20"/>
                <w:lang w:val="en-US"/>
              </w:rPr>
              <w:t xml:space="preserve">Describing Myeloma Dissemination </w:t>
            </w:r>
            <w:r w:rsidRPr="00D45EFA">
              <w:rPr>
                <w:i/>
                <w:iCs/>
                <w:szCs w:val="20"/>
                <w:lang w:val="en-US"/>
              </w:rPr>
              <w:t>in vitro</w:t>
            </w:r>
            <w:r w:rsidRPr="005F2EEC">
              <w:rPr>
                <w:szCs w:val="20"/>
                <w:lang w:val="en-US"/>
              </w:rPr>
              <w:t xml:space="preserve"> with hMSC-Interacting Subpopulations and their Aggregation/Detachment Dynamics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Cancer Research Communications</w:t>
            </w:r>
            <w:bookmarkEnd w:id="1"/>
            <w:r w:rsidR="004F3992" w:rsidRPr="004F3992">
              <w:rPr>
                <w:b/>
                <w:bCs/>
                <w:szCs w:val="20"/>
                <w:lang w:val="en-US"/>
              </w:rPr>
              <w:t>,</w:t>
            </w:r>
            <w:r w:rsidR="004F3992">
              <w:rPr>
                <w:b/>
                <w:bCs/>
                <w:szCs w:val="20"/>
                <w:lang w:val="en-US"/>
              </w:rPr>
              <w:t xml:space="preserve"> </w:t>
            </w:r>
            <w:r w:rsidR="004F3992" w:rsidRPr="004F3992">
              <w:rPr>
                <w:szCs w:val="20"/>
                <w:lang w:val="en-US"/>
              </w:rPr>
              <w:t>https://doi.org/10.1158/2767-9764.CRC-23-0411</w:t>
            </w:r>
          </w:p>
        </w:tc>
      </w:tr>
      <w:tr w:rsidR="00F6580D" w:rsidRPr="00333851" w14:paraId="4746C870" w14:textId="77777777" w:rsidTr="006C787D">
        <w:trPr>
          <w:trHeight w:val="266"/>
        </w:trPr>
        <w:tc>
          <w:tcPr>
            <w:tcW w:w="1129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EAD455" w14:textId="77777777" w:rsidR="00F6580D" w:rsidRPr="00DC74B4" w:rsidRDefault="00F6580D" w:rsidP="001E4E3B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655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E07DCC" w14:textId="77777777" w:rsidR="00F6580D" w:rsidRPr="005178FA" w:rsidRDefault="00F6580D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12B02" w:rsidRPr="00632514" w14:paraId="0E3B32A0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1844C8E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bookmarkStart w:id="5" w:name="_Hlk16054045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798B39" w14:textId="2A755342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bookmarkStart w:id="6" w:name="OLE_LINK29"/>
            <w:r>
              <w:rPr>
                <w:szCs w:val="20"/>
                <w:u w:val="single"/>
                <w:lang w:val="en-US"/>
              </w:rPr>
              <w:t>MK</w:t>
            </w:r>
            <w:bookmarkEnd w:id="6"/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DEE6EC" w14:textId="27AB554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4DA92D" w14:textId="38443E24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5FFB18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06FBB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12B02" w:rsidRPr="00632514" w14:paraId="3A9D81B1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1E7DD" w14:textId="77777777" w:rsidR="00F6580D" w:rsidRPr="00DC74B4" w:rsidRDefault="00F6580D" w:rsidP="001E4E3B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F8C48E" w14:textId="12933C83" w:rsidR="00F6580D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99490F" w14:textId="032DDD38" w:rsidR="00F6580D" w:rsidRPr="00DC74B4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94BD9C" w14:textId="76BB6469" w:rsidR="00F6580D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3AD892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933D24" w14:textId="77777777" w:rsidR="00F6580D" w:rsidRPr="00DC74B4" w:rsidRDefault="00F6580D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632514" w14:paraId="317B963B" w14:textId="77777777" w:rsidTr="00735815"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85478E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bookmarkStart w:id="7" w:name="_Hlk151459443"/>
            <w:bookmarkEnd w:id="5"/>
            <w:r>
              <w:rPr>
                <w:szCs w:val="20"/>
                <w:lang w:val="en-US"/>
              </w:rPr>
              <w:t>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16EDC6" w14:textId="2799E23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ACA0F2" w14:textId="4FEFBB0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A7197D" w14:textId="6ACF3900" w:rsidR="00735815" w:rsidRPr="00CF03A0" w:rsidRDefault="00DE0492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WDR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89A561" w14:textId="093C0377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9A5353" w14:textId="6DE16228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7"/>
      <w:tr w:rsidR="00735815" w:rsidRPr="00CF03A0" w14:paraId="67606AE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3F31AB" w14:textId="77777777" w:rsidR="00735815" w:rsidRPr="00CF03A0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615DF7" w14:textId="6E4F2AD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E5E9556" w14:textId="4EBE4D3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93DE74" w14:textId="0827360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C9FCA8" w14:textId="5CED6A6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EE7DE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939437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F1AF9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E9992E" w14:textId="428C314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A66071" w14:textId="3AE6C16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CE83B9" w14:textId="43CA12C2" w:rsidR="00735815" w:rsidRPr="00CF03A0" w:rsidRDefault="00E80367" w:rsidP="00581A3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A044A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F76521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5999E8E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103CC" w14:textId="061A0DB0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2BAEB5" w14:textId="37E0C69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DA2A81" w14:textId="5DCAA20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9D34A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FB02A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A1A73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2549884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7F9D73" w14:textId="10FD035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C810D5" w14:textId="364F932F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3A7CDD" w14:textId="53BD4BC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521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19F7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EF3BD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18E13CF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67ABF9" w14:textId="4E6C09C9" w:rsidR="00735815" w:rsidRDefault="00735815" w:rsidP="00735815">
            <w:pPr>
              <w:rPr>
                <w:szCs w:val="20"/>
                <w:lang w:val="en-US"/>
              </w:rPr>
            </w:pPr>
            <w:bookmarkStart w:id="8" w:name="_Hlk151459897"/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D3D573B" w14:textId="769C3DAB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48623A" w14:textId="73F17E04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ED2537" w14:textId="3C65AB59" w:rsidR="00735815" w:rsidRPr="00CF03A0" w:rsidRDefault="00DE0492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WDR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B94FCD" w14:textId="0A9438D8" w:rsidR="00735815" w:rsidRPr="00CF03A0" w:rsidRDefault="00173EC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373461" w14:textId="743A2886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</w:tr>
      <w:bookmarkEnd w:id="8"/>
      <w:tr w:rsidR="00735815" w:rsidRPr="00CF03A0" w14:paraId="3C68A987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5285E2" w14:textId="721C5436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E70A38" w14:textId="726FC65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7FB507" w14:textId="52AACF1B" w:rsidR="00735815" w:rsidRPr="00CF03A0" w:rsidRDefault="005E713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MH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50873C" w14:textId="30D370FA" w:rsidR="00735815" w:rsidRPr="00CF03A0" w:rsidRDefault="005E7133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103C1" w14:textId="573DB474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D9DFB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7BF7D215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C4553F" w14:textId="5F54AEFA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70AFB" w14:textId="4877531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3D28C2" w14:textId="19B5F5F3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171B1" w14:textId="1EBC1E92" w:rsidR="00735815" w:rsidRPr="00CF03A0" w:rsidRDefault="00C746F8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SZ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837DA0" w14:textId="4BADAD3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7334C" w14:textId="2D68DE7C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250B3D9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DD066" w14:textId="2664DA5E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F0A569" w14:textId="67673871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066424" w14:textId="340E7A8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3C9F5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BA3D9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D9103C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6CC96F30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24DA2" w14:textId="7BA9ED25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S5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4900A9" w14:textId="10B4211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AB582B" w14:textId="0C406D6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623E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FF605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1F81F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CF03A0" w14:paraId="07E81B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6F35B" w14:textId="38CAC7AD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S6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92C9F8" w14:textId="622F9F0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5B0138" w14:textId="32957D97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04A77D1" w14:textId="391C990B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E368C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7DB62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333851" w14:paraId="767D59C5" w14:textId="77777777" w:rsidTr="001E4E3B">
        <w:trPr>
          <w:trHeight w:val="264"/>
        </w:trPr>
        <w:tc>
          <w:tcPr>
            <w:tcW w:w="1129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DEA5D2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655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8C1E91" w14:textId="7207D7A0" w:rsidR="00735815" w:rsidRPr="00A95DEB" w:rsidRDefault="00735815" w:rsidP="00735815">
            <w:pPr>
              <w:rPr>
                <w:b/>
                <w:szCs w:val="20"/>
                <w:u w:val="single"/>
                <w:lang w:val="en-GB"/>
              </w:rPr>
            </w:pPr>
            <w:r w:rsidRPr="00A95DEB">
              <w:rPr>
                <w:b/>
                <w:szCs w:val="20"/>
                <w:u w:val="single"/>
                <w:lang w:val="en-GB"/>
              </w:rPr>
              <w:t xml:space="preserve">Author Initials, </w:t>
            </w:r>
            <w:r w:rsidRPr="00A95DEB">
              <w:rPr>
                <w:szCs w:val="20"/>
                <w:u w:val="single"/>
                <w:lang w:val="en-GB"/>
              </w:rPr>
              <w:t>Responsibility decreasing from left to right</w:t>
            </w:r>
          </w:p>
        </w:tc>
      </w:tr>
      <w:tr w:rsidR="00735815" w:rsidRPr="001E4E3B" w14:paraId="57AE09D1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E9C424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16705F" w14:textId="5155CBE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E1B771" w14:textId="105971A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47361A" w14:textId="2DBA953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F36B4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68130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4EC034D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BB8BE3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F27210" w14:textId="3B067B22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B0E872F" w14:textId="4D7D21A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64F8D5" w14:textId="4917EC00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7AAC64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85E696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4FDCEF4A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B77D0" w14:textId="034A303C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S1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304A11" w14:textId="242C379E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965068" w14:textId="194C89EC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784A4" w14:textId="78CFE23D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C85FC5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0EDA6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03FA0E1E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4A7F57D" w14:textId="52986701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S2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81BB1E" w14:textId="73C91D18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4274A" w14:textId="09F93C49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944755" w14:textId="2DFACE42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814EB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B4825E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7FF319E2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C2DB77" w14:textId="7C86943B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S3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A2A97" w14:textId="3BB076A4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F0ABD5" w14:textId="47173AC3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FD077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2130D50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F25D54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1E4E3B" w14:paraId="113447A3" w14:textId="77777777" w:rsidTr="00735815">
        <w:trPr>
          <w:trHeight w:val="264"/>
        </w:trPr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11030F" w14:textId="0E872F3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S4</w:t>
            </w:r>
          </w:p>
        </w:tc>
        <w:tc>
          <w:tcPr>
            <w:tcW w:w="99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AF2414" w14:textId="337FE5B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07CDA3" w14:textId="363345ED" w:rsidR="00735815" w:rsidRPr="00CF03A0" w:rsidRDefault="00411DEC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</w:t>
            </w:r>
          </w:p>
        </w:tc>
        <w:tc>
          <w:tcPr>
            <w:tcW w:w="170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68ACCB" w14:textId="778E3D55" w:rsidR="00735815" w:rsidRPr="00CF03A0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1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B9EBF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1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9F600B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7895E25F" w14:textId="77777777" w:rsidR="00632514" w:rsidRPr="006529B0" w:rsidRDefault="00632514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782"/>
        <w:gridCol w:w="1435"/>
        <w:gridCol w:w="1435"/>
        <w:gridCol w:w="1435"/>
        <w:gridCol w:w="1434"/>
      </w:tblGrid>
      <w:tr w:rsidR="001E4E3B" w:rsidRPr="00333851" w14:paraId="71D6C3BA" w14:textId="77777777" w:rsidTr="0034438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4F5FDBF" w14:textId="5C4CC5F0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9" w:name="OLE_LINK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 xml:space="preserve">2: Data Analysis </w:t>
            </w:r>
            <w:r w:rsidRPr="008214E2">
              <w:rPr>
                <w:b/>
                <w:bCs/>
                <w:szCs w:val="20"/>
                <w:lang w:val="en-US"/>
              </w:rPr>
              <w:t>Software</w:t>
            </w:r>
            <w:r>
              <w:rPr>
                <w:b/>
                <w:bCs/>
                <w:szCs w:val="20"/>
                <w:lang w:val="en-US"/>
              </w:rPr>
              <w:t xml:space="preserve"> (</w:t>
            </w:r>
            <w:r w:rsidR="00E7414B">
              <w:rPr>
                <w:b/>
                <w:bCs/>
                <w:szCs w:val="20"/>
                <w:lang w:val="en-US"/>
              </w:rPr>
              <w:t>published</w:t>
            </w:r>
            <w:r>
              <w:rPr>
                <w:b/>
                <w:bCs/>
                <w:szCs w:val="20"/>
                <w:lang w:val="en-US"/>
              </w:rPr>
              <w:t>)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</w:p>
          <w:p w14:paraId="291A525F" w14:textId="5A76C475" w:rsidR="001E4E3B" w:rsidRPr="001E4E3B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r w:rsidRPr="00D45EFA">
              <w:rPr>
                <w:szCs w:val="20"/>
                <w:u w:val="single"/>
                <w:lang w:val="en-US"/>
              </w:rPr>
              <w:t>Martin Kuric</w:t>
            </w:r>
            <w:r w:rsidRPr="00D45EFA">
              <w:rPr>
                <w:szCs w:val="20"/>
                <w:lang w:val="en-US"/>
              </w:rPr>
              <w:t>, Regina Ebert (202</w:t>
            </w:r>
            <w:r>
              <w:rPr>
                <w:szCs w:val="20"/>
                <w:lang w:val="en-US"/>
              </w:rPr>
              <w:t>4</w:t>
            </w:r>
            <w:r w:rsidRPr="00D45EFA">
              <w:rPr>
                <w:szCs w:val="20"/>
                <w:lang w:val="en-US"/>
              </w:rPr>
              <w:t xml:space="preserve">): </w:t>
            </w:r>
            <w:proofErr w:type="spellStart"/>
            <w:r w:rsidRPr="00D45EFA">
              <w:rPr>
                <w:szCs w:val="20"/>
                <w:lang w:val="en-US"/>
              </w:rPr>
              <w:t>plotastic</w:t>
            </w:r>
            <w:proofErr w:type="spellEnd"/>
            <w:r w:rsidRPr="00D45EFA">
              <w:rPr>
                <w:szCs w:val="20"/>
                <w:lang w:val="en-US"/>
              </w:rPr>
              <w:t>: Bridging Plotting and Statistics in Python</w:t>
            </w:r>
            <w:r>
              <w:rPr>
                <w:szCs w:val="20"/>
                <w:lang w:val="en-US"/>
              </w:rPr>
              <w:t xml:space="preserve">, </w:t>
            </w:r>
            <w:r w:rsidRPr="00D45EFA">
              <w:rPr>
                <w:b/>
                <w:bCs/>
                <w:szCs w:val="20"/>
                <w:lang w:val="en-US"/>
              </w:rPr>
              <w:t>Journal of Open Source Software</w:t>
            </w:r>
            <w:r w:rsidR="00E7414B">
              <w:rPr>
                <w:b/>
                <w:bCs/>
                <w:szCs w:val="20"/>
                <w:lang w:val="en-US"/>
              </w:rPr>
              <w:t xml:space="preserve">, </w:t>
            </w:r>
            <w:r w:rsidR="00E7414B" w:rsidRPr="00581A36">
              <w:rPr>
                <w:lang w:val="en-US"/>
              </w:rPr>
              <w:t>9(95), 6304, https://doi.org/10.21105/joss.06304</w:t>
            </w:r>
          </w:p>
        </w:tc>
      </w:tr>
      <w:tr w:rsidR="001E4E3B" w:rsidRPr="00333851" w14:paraId="24F43FE7" w14:textId="77777777" w:rsidTr="006C787D">
        <w:trPr>
          <w:trHeight w:val="266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1F9FC5" w14:textId="77777777" w:rsidR="001E4E3B" w:rsidRPr="00DC74B4" w:rsidRDefault="001E4E3B" w:rsidP="001E4E3B">
            <w:pPr>
              <w:rPr>
                <w:b/>
                <w:szCs w:val="20"/>
                <w:lang w:val="en-US"/>
              </w:rPr>
            </w:pPr>
            <w:bookmarkStart w:id="10" w:name="_Hlk160540486"/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41234D" w14:textId="77777777" w:rsidR="001E4E3B" w:rsidRPr="005178FA" w:rsidRDefault="001E4E3B" w:rsidP="001E4E3B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bookmarkEnd w:id="10"/>
      <w:tr w:rsidR="00735815" w:rsidRPr="00CF03A0" w14:paraId="118BED68" w14:textId="77777777" w:rsidTr="00344382"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444F38" w14:textId="77777777" w:rsidR="00735815" w:rsidRPr="00DC74B4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C9FEA10" w14:textId="1F39F999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E35607" w14:textId="2ACC9E57" w:rsidR="00735815" w:rsidRPr="00DC74B4" w:rsidRDefault="00E80367" w:rsidP="00735815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68522B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24E641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23304" w14:textId="77777777" w:rsidR="00735815" w:rsidRPr="00DC74B4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333851" w14:paraId="5F6680DB" w14:textId="77777777" w:rsidTr="00344382">
        <w:trPr>
          <w:trHeight w:val="264"/>
        </w:trPr>
        <w:tc>
          <w:tcPr>
            <w:tcW w:w="2263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7E617" w14:textId="77777777" w:rsidR="00735815" w:rsidRPr="00DC74B4" w:rsidRDefault="00735815" w:rsidP="00735815">
            <w:pPr>
              <w:rPr>
                <w:b/>
                <w:szCs w:val="20"/>
                <w:lang w:val="en-US"/>
              </w:rPr>
            </w:pPr>
            <w:bookmarkStart w:id="11" w:name="_Hlk151460731"/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6521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52ED4D" w14:textId="044F1C3D" w:rsidR="00735815" w:rsidRPr="005178FA" w:rsidRDefault="00735815" w:rsidP="00735815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1CBEBAF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A6A423F" w14:textId="77777777" w:rsidR="00735815" w:rsidRDefault="00735815" w:rsidP="00735815">
            <w:pPr>
              <w:rPr>
                <w:szCs w:val="20"/>
                <w:lang w:val="en-US"/>
              </w:rPr>
            </w:pPr>
            <w:bookmarkStart w:id="12" w:name="_Hlk151643074"/>
            <w:bookmarkEnd w:id="11"/>
            <w:r>
              <w:rPr>
                <w:szCs w:val="20"/>
                <w:lang w:val="en-US"/>
              </w:rPr>
              <w:t>1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7C7248" w14:textId="01576C03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3916B1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28324F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1EC8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3FB111A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bookmarkEnd w:id="12"/>
      <w:tr w:rsidR="00735815" w:rsidRPr="001E4E3B" w14:paraId="4A97AF02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1D7F39" w14:textId="77777777" w:rsidR="00735815" w:rsidRDefault="00735815" w:rsidP="00735815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A6A810" w14:textId="0ED067A5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8A5F6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ADA58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173957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FF6A23" w14:textId="77777777" w:rsidR="00735815" w:rsidRPr="00CF03A0" w:rsidRDefault="00735815" w:rsidP="00735815">
            <w:pPr>
              <w:jc w:val="center"/>
              <w:rPr>
                <w:szCs w:val="20"/>
                <w:lang w:val="en-US"/>
              </w:rPr>
            </w:pPr>
          </w:p>
        </w:tc>
      </w:tr>
      <w:tr w:rsidR="00735815" w:rsidRPr="00333851" w14:paraId="31CE45E1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8D1833" w14:textId="4A662686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bookmarkStart w:id="13" w:name="_Hlk160540185"/>
            <w:r>
              <w:rPr>
                <w:b/>
                <w:szCs w:val="20"/>
                <w:lang w:val="en-US"/>
              </w:rPr>
              <w:t>Documentation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B45283" w14:textId="55358212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bookmarkEnd w:id="13"/>
      <w:tr w:rsidR="00735815" w:rsidRPr="001E4E3B" w14:paraId="2302842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0224531" w14:textId="46473535" w:rsidR="00735815" w:rsidRPr="00027A1B" w:rsidRDefault="00735815" w:rsidP="00735815">
            <w:pPr>
              <w:rPr>
                <w:bCs/>
                <w:szCs w:val="20"/>
                <w:lang w:val="en-US"/>
              </w:rPr>
            </w:pPr>
            <w:r w:rsidRPr="00027A1B">
              <w:rPr>
                <w:bCs/>
                <w:szCs w:val="20"/>
                <w:lang w:val="en-US"/>
              </w:rPr>
              <w:lastRenderedPageBreak/>
              <w:t>README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DC52FC2" w14:textId="7A8CAABB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C5FF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F4B73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524B5C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5E918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052258E6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22DEE4" w14:textId="2BCB4029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Example Gallery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D8D60" w14:textId="058B208F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1B5465D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5910E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9A9A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81E800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1E4E3B" w14:paraId="1B443321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9BA52D" w14:textId="2E9EC868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Features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71C94A8" w14:textId="7A4AACFD" w:rsidR="00735815" w:rsidRPr="00A95DEB" w:rsidRDefault="00735815" w:rsidP="00735815">
            <w:pPr>
              <w:jc w:val="center"/>
              <w:rPr>
                <w:b/>
                <w:szCs w:val="20"/>
                <w:u w:val="single"/>
                <w:lang w:val="en-US"/>
              </w:rPr>
            </w:pPr>
            <w:bookmarkStart w:id="14" w:name="OLE_LINK37"/>
            <w:r>
              <w:rPr>
                <w:szCs w:val="20"/>
                <w:u w:val="single"/>
                <w:lang w:val="en-US"/>
              </w:rPr>
              <w:t>MK</w:t>
            </w:r>
            <w:bookmarkEnd w:id="14"/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7F9452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F69FCD6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155890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F35658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735815" w:rsidRPr="00333851" w14:paraId="5096B66B" w14:textId="77777777" w:rsidTr="00344382">
        <w:trPr>
          <w:trHeight w:val="264"/>
        </w:trPr>
        <w:tc>
          <w:tcPr>
            <w:tcW w:w="2263" w:type="dxa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4C839C" w14:textId="5528E50E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Testing</w:t>
            </w:r>
          </w:p>
        </w:tc>
        <w:tc>
          <w:tcPr>
            <w:tcW w:w="6521" w:type="dxa"/>
            <w:gridSpan w:val="5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07CED7" w14:textId="397B61A0" w:rsidR="00735815" w:rsidRPr="008214E2" w:rsidRDefault="00735815" w:rsidP="00735815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735815" w:rsidRPr="001E4E3B" w14:paraId="67FC6ABC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29BA6B" w14:textId="4F3525AD" w:rsidR="00735815" w:rsidRPr="00A3174B" w:rsidRDefault="00735815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Test-Code (</w:t>
            </w:r>
            <w:proofErr w:type="spellStart"/>
            <w:r>
              <w:rPr>
                <w:bCs/>
                <w:szCs w:val="20"/>
                <w:lang w:val="en-US"/>
              </w:rPr>
              <w:t>Pytest</w:t>
            </w:r>
            <w:proofErr w:type="spellEnd"/>
            <w:r>
              <w:rPr>
                <w:bCs/>
                <w:szCs w:val="20"/>
                <w:lang w:val="en-US"/>
              </w:rPr>
              <w:t>)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E14DFA" w14:textId="1A09B736" w:rsidR="00735815" w:rsidRPr="00A95DEB" w:rsidRDefault="00735815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3791EA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99B44C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A6BA53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46DF97" w14:textId="77777777" w:rsidR="00735815" w:rsidRPr="008214E2" w:rsidRDefault="00735815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  <w:tr w:rsidR="00344382" w:rsidRPr="001E4E3B" w14:paraId="2276EAC5" w14:textId="77777777" w:rsidTr="00344382">
        <w:trPr>
          <w:trHeight w:val="264"/>
        </w:trPr>
        <w:tc>
          <w:tcPr>
            <w:tcW w:w="226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22EB24" w14:textId="2B74125A" w:rsidR="00344382" w:rsidRDefault="00344382" w:rsidP="00735815">
            <w:pPr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Continuous Integration</w:t>
            </w:r>
          </w:p>
        </w:tc>
        <w:tc>
          <w:tcPr>
            <w:tcW w:w="78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A38B56" w14:textId="070CB269" w:rsidR="00344382" w:rsidRDefault="00344382" w:rsidP="00735815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525321E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07480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8236E8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81250C" w14:textId="77777777" w:rsidR="00344382" w:rsidRPr="008214E2" w:rsidRDefault="00344382" w:rsidP="00735815">
            <w:pPr>
              <w:jc w:val="center"/>
              <w:rPr>
                <w:b/>
                <w:szCs w:val="20"/>
                <w:lang w:val="en-US"/>
              </w:rPr>
            </w:pPr>
          </w:p>
        </w:tc>
      </w:tr>
    </w:tbl>
    <w:p w14:paraId="3821C7F4" w14:textId="25B71C8C" w:rsidR="00F6580D" w:rsidRDefault="00F6580D" w:rsidP="00F6580D">
      <w:pPr>
        <w:spacing w:after="100"/>
        <w:rPr>
          <w:rFonts w:cs="Courier New"/>
          <w:szCs w:val="20"/>
          <w:lang w:val="en-US"/>
        </w:rPr>
      </w:pPr>
      <w:bookmarkStart w:id="15" w:name="OLE_LINK59"/>
      <w:r w:rsidRPr="00572318">
        <w:rPr>
          <w:rFonts w:cs="Courier New"/>
          <w:b/>
          <w:bCs/>
          <w:szCs w:val="20"/>
          <w:lang w:val="en-US"/>
        </w:rPr>
        <w:t>Explanations</w:t>
      </w:r>
      <w:r w:rsidR="008214E2" w:rsidRPr="00572318">
        <w:rPr>
          <w:rFonts w:cs="Courier New"/>
          <w:b/>
          <w:bCs/>
          <w:szCs w:val="20"/>
          <w:lang w:val="en-US"/>
        </w:rPr>
        <w:t>:</w:t>
      </w:r>
      <w:r w:rsidR="006B019C">
        <w:rPr>
          <w:rFonts w:cs="Courier New"/>
          <w:b/>
          <w:bCs/>
          <w:szCs w:val="20"/>
          <w:lang w:val="en-US"/>
        </w:rPr>
        <w:t xml:space="preserve"> </w:t>
      </w:r>
      <w:r w:rsidR="006B019C" w:rsidRPr="006B019C">
        <w:rPr>
          <w:rFonts w:cs="Courier New"/>
          <w:szCs w:val="20"/>
          <w:lang w:val="en-US"/>
        </w:rPr>
        <w:t xml:space="preserve">All </w:t>
      </w:r>
      <w:r w:rsidR="006B019C">
        <w:rPr>
          <w:rFonts w:cs="Courier New"/>
          <w:szCs w:val="20"/>
          <w:lang w:val="en-US"/>
        </w:rPr>
        <w:t>fi</w:t>
      </w:r>
      <w:r w:rsidR="006B019C" w:rsidRPr="006B019C">
        <w:rPr>
          <w:rFonts w:cs="Courier New"/>
          <w:szCs w:val="20"/>
          <w:lang w:val="en-US"/>
        </w:rPr>
        <w:t>les</w:t>
      </w:r>
      <w:r w:rsidR="006B019C">
        <w:rPr>
          <w:rFonts w:cs="Courier New"/>
          <w:szCs w:val="20"/>
          <w:lang w:val="en-US"/>
        </w:rPr>
        <w:t xml:space="preserve"> are</w:t>
      </w:r>
      <w:r w:rsidR="000405F2">
        <w:rPr>
          <w:rFonts w:cs="Courier New"/>
          <w:szCs w:val="20"/>
          <w:lang w:val="en-US"/>
        </w:rPr>
        <w:t xml:space="preserve"> available </w:t>
      </w:r>
      <w:r w:rsidR="0023210A">
        <w:rPr>
          <w:rFonts w:cs="Courier New"/>
          <w:szCs w:val="20"/>
          <w:lang w:val="en-US"/>
        </w:rPr>
        <w:t xml:space="preserve">on </w:t>
      </w:r>
      <w:r w:rsidR="000405F2">
        <w:rPr>
          <w:rFonts w:cs="Courier New"/>
          <w:szCs w:val="20"/>
          <w:lang w:val="en-US"/>
        </w:rPr>
        <w:t>GitHub (</w:t>
      </w:r>
      <w:r w:rsidR="000405F2" w:rsidRPr="00E22587">
        <w:rPr>
          <w:rFonts w:cs="Courier New"/>
          <w:szCs w:val="20"/>
          <w:lang w:val="en-US"/>
        </w:rPr>
        <w:t>https://github.com/markur4/plotastic</w:t>
      </w:r>
      <w:r w:rsidR="000405F2">
        <w:rPr>
          <w:rFonts w:cs="Courier New"/>
          <w:szCs w:val="20"/>
          <w:lang w:val="en-US"/>
        </w:rPr>
        <w:t>) and</w:t>
      </w:r>
      <w:r w:rsidR="006B019C">
        <w:rPr>
          <w:rFonts w:cs="Courier New"/>
          <w:szCs w:val="20"/>
          <w:lang w:val="en-US"/>
        </w:rPr>
        <w:t xml:space="preserve"> installable via pypi.com</w:t>
      </w:r>
      <w:r w:rsidR="00E22587">
        <w:rPr>
          <w:rFonts w:cs="Courier New"/>
          <w:szCs w:val="20"/>
          <w:lang w:val="en-US"/>
        </w:rPr>
        <w:t>. Documentations are found in the Readme</w:t>
      </w:r>
      <w:r w:rsidR="00344382">
        <w:rPr>
          <w:rFonts w:cs="Courier New"/>
          <w:szCs w:val="20"/>
          <w:lang w:val="en-US"/>
        </w:rPr>
        <w:t>, including example gallery and feature explanation</w:t>
      </w:r>
      <w:r w:rsidR="00E22587">
        <w:rPr>
          <w:rFonts w:cs="Courier New"/>
          <w:szCs w:val="20"/>
          <w:lang w:val="en-US"/>
        </w:rPr>
        <w:t>.</w:t>
      </w:r>
      <w:r w:rsidR="000405F2">
        <w:rPr>
          <w:rFonts w:cs="Courier New"/>
          <w:szCs w:val="20"/>
          <w:lang w:val="en-US"/>
        </w:rPr>
        <w:t xml:space="preserve"> Software tests was written using </w:t>
      </w:r>
      <w:proofErr w:type="spellStart"/>
      <w:r w:rsidR="000405F2">
        <w:rPr>
          <w:rFonts w:cs="Courier New"/>
          <w:szCs w:val="20"/>
          <w:lang w:val="en-US"/>
        </w:rPr>
        <w:t>pytest</w:t>
      </w:r>
      <w:proofErr w:type="spellEnd"/>
      <w:r w:rsidR="000405F2">
        <w:rPr>
          <w:rFonts w:cs="Courier New"/>
          <w:szCs w:val="20"/>
          <w:lang w:val="en-US"/>
        </w:rPr>
        <w:t>.</w:t>
      </w:r>
      <w:r w:rsidR="00344382">
        <w:rPr>
          <w:rFonts w:cs="Courier New"/>
          <w:szCs w:val="20"/>
          <w:lang w:val="en-US"/>
        </w:rPr>
        <w:t xml:space="preserve"> </w:t>
      </w:r>
      <w:r w:rsidR="006B019C">
        <w:rPr>
          <w:rFonts w:cs="Courier New"/>
          <w:szCs w:val="20"/>
          <w:lang w:val="en-US"/>
        </w:rPr>
        <w:t xml:space="preserve">Coverage of code by tests is reviewable with </w:t>
      </w:r>
      <w:proofErr w:type="spellStart"/>
      <w:r w:rsidR="006B019C">
        <w:rPr>
          <w:rFonts w:cs="Courier New"/>
          <w:szCs w:val="20"/>
          <w:lang w:val="en-US"/>
        </w:rPr>
        <w:t>codecov</w:t>
      </w:r>
      <w:proofErr w:type="spellEnd"/>
      <w:r w:rsidR="006B019C">
        <w:rPr>
          <w:rFonts w:cs="Courier New"/>
          <w:szCs w:val="20"/>
          <w:lang w:val="en-US"/>
        </w:rPr>
        <w:t xml:space="preserve"> (</w:t>
      </w:r>
      <w:r w:rsidR="006B019C" w:rsidRPr="006B019C">
        <w:rPr>
          <w:rFonts w:cs="Courier New"/>
          <w:szCs w:val="20"/>
          <w:lang w:val="en-US"/>
        </w:rPr>
        <w:t>https://app.codecov.io/gh/markur4/plotastic</w:t>
      </w:r>
      <w:r w:rsidR="006B019C">
        <w:rPr>
          <w:rFonts w:cs="Courier New"/>
          <w:szCs w:val="20"/>
          <w:lang w:val="en-US"/>
        </w:rPr>
        <w:t xml:space="preserve">). </w:t>
      </w:r>
      <w:r w:rsidR="00344382">
        <w:rPr>
          <w:rFonts w:cs="Courier New"/>
          <w:szCs w:val="20"/>
          <w:lang w:val="en-US"/>
        </w:rPr>
        <w:t xml:space="preserve">Continuous Integration is implemented using </w:t>
      </w:r>
      <w:r w:rsidR="000405F2">
        <w:rPr>
          <w:rFonts w:cs="Courier New"/>
          <w:szCs w:val="20"/>
          <w:lang w:val="en-US"/>
        </w:rPr>
        <w:t>GitHub actions</w:t>
      </w:r>
      <w:r w:rsidR="006B019C">
        <w:rPr>
          <w:rFonts w:cs="Courier New"/>
          <w:szCs w:val="20"/>
          <w:lang w:val="en-US"/>
        </w:rPr>
        <w:t>.</w:t>
      </w:r>
    </w:p>
    <w:bookmarkEnd w:id="9"/>
    <w:bookmarkEnd w:id="15"/>
    <w:p w14:paraId="0300A885" w14:textId="77777777" w:rsidR="00F6580D" w:rsidRDefault="00F6580D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126"/>
        <w:gridCol w:w="1559"/>
        <w:gridCol w:w="1242"/>
        <w:gridCol w:w="1435"/>
        <w:gridCol w:w="1434"/>
      </w:tblGrid>
      <w:tr w:rsidR="00284F16" w:rsidRPr="00333851" w14:paraId="10C15D14" w14:textId="77777777" w:rsidTr="00C826A2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14079" w14:textId="77777777" w:rsidR="0016393A" w:rsidRDefault="0016393A" w:rsidP="0016393A">
            <w:pPr>
              <w:spacing w:after="120"/>
              <w:rPr>
                <w:b/>
                <w:szCs w:val="20"/>
                <w:lang w:val="en-US"/>
              </w:rPr>
            </w:pPr>
            <w:bookmarkStart w:id="16" w:name="OLE_LINK43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3: Research Letter (published</w:t>
            </w:r>
            <w:bookmarkStart w:id="17" w:name="_Hlk151049267"/>
            <w:bookmarkStart w:id="18" w:name="OLE_LINK45"/>
            <w:r>
              <w:rPr>
                <w:b/>
                <w:szCs w:val="20"/>
                <w:lang w:val="en-US"/>
              </w:rPr>
              <w:t>)</w:t>
            </w:r>
          </w:p>
          <w:p w14:paraId="7AC272F7" w14:textId="680699B5" w:rsidR="00284F16" w:rsidRPr="00D36A55" w:rsidRDefault="0016393A" w:rsidP="0016393A">
            <w:pPr>
              <w:spacing w:after="100"/>
              <w:rPr>
                <w:b/>
                <w:szCs w:val="20"/>
                <w:lang w:val="en-US"/>
              </w:rPr>
            </w:pPr>
            <w:bookmarkStart w:id="19" w:name="_Hlk162012751"/>
            <w:bookmarkStart w:id="20" w:name="OLE_LINK201"/>
            <w:r w:rsidRPr="00E03EB0">
              <w:rPr>
                <w:szCs w:val="20"/>
                <w:lang w:val="en-US"/>
              </w:rPr>
              <w:t xml:space="preserve">Daniela Simone </w:t>
            </w:r>
            <w:proofErr w:type="spellStart"/>
            <w:r w:rsidRPr="00E03EB0">
              <w:rPr>
                <w:szCs w:val="20"/>
                <w:lang w:val="en-US"/>
              </w:rPr>
              <w:t>Maichl</w:t>
            </w:r>
            <w:proofErr w:type="spellEnd"/>
            <w:r w:rsidR="00411DEC">
              <w:rPr>
                <w:szCs w:val="20"/>
                <w:lang w:val="en-US"/>
              </w:rPr>
              <w:t xml:space="preserve"> </w:t>
            </w:r>
            <w:bookmarkEnd w:id="19"/>
            <w:bookmarkEnd w:id="20"/>
            <w:r w:rsidR="00411DEC">
              <w:rPr>
                <w:szCs w:val="20"/>
                <w:lang w:val="en-US"/>
              </w:rPr>
              <w:t>(DSM)</w:t>
            </w:r>
            <w:r w:rsidRPr="00E03EB0">
              <w:rPr>
                <w:szCs w:val="20"/>
                <w:lang w:val="en-US"/>
              </w:rPr>
              <w:t xml:space="preserve">, </w:t>
            </w:r>
            <w:bookmarkEnd w:id="17"/>
            <w:bookmarkEnd w:id="18"/>
            <w:r w:rsidRPr="00E03EB0">
              <w:rPr>
                <w:szCs w:val="20"/>
                <w:lang w:val="en-US"/>
              </w:rPr>
              <w:t xml:space="preserve">Julius Arthur </w:t>
            </w:r>
            <w:proofErr w:type="spellStart"/>
            <w:r w:rsidRPr="00E03EB0">
              <w:rPr>
                <w:szCs w:val="20"/>
                <w:lang w:val="en-US"/>
              </w:rPr>
              <w:t>Kirner</w:t>
            </w:r>
            <w:proofErr w:type="spellEnd"/>
            <w:r w:rsidRPr="00E03EB0">
              <w:rPr>
                <w:szCs w:val="20"/>
                <w:lang w:val="en-US"/>
              </w:rPr>
              <w:t>, Susanne Beck</w:t>
            </w:r>
            <w:r w:rsidR="00411DEC">
              <w:rPr>
                <w:szCs w:val="20"/>
                <w:lang w:val="en-US"/>
              </w:rPr>
              <w:t xml:space="preserve"> (SB)</w:t>
            </w:r>
            <w:r w:rsidRPr="00E03EB0">
              <w:rPr>
                <w:szCs w:val="20"/>
                <w:lang w:val="en-US"/>
              </w:rPr>
              <w:t xml:space="preserve">, Wen-Hui Cheng, Melanie Krug, </w:t>
            </w:r>
            <w:r w:rsidRPr="00E03EB0">
              <w:rPr>
                <w:szCs w:val="20"/>
                <w:u w:val="single"/>
                <w:lang w:val="en-US"/>
              </w:rPr>
              <w:t>Martin</w:t>
            </w:r>
            <w:r>
              <w:rPr>
                <w:szCs w:val="20"/>
                <w:u w:val="single"/>
                <w:lang w:val="en-US"/>
              </w:rPr>
              <w:t> </w:t>
            </w:r>
            <w:r w:rsidRPr="00E03EB0">
              <w:rPr>
                <w:szCs w:val="20"/>
                <w:u w:val="single"/>
                <w:lang w:val="en-US"/>
              </w:rPr>
              <w:t>Kuric</w:t>
            </w:r>
            <w:r w:rsidRPr="00E03EB0">
              <w:rPr>
                <w:szCs w:val="20"/>
                <w:lang w:val="en-US"/>
              </w:rPr>
              <w:t xml:space="preserve">, Carsten Patrick Ade, Thorsten </w:t>
            </w:r>
            <w:proofErr w:type="spellStart"/>
            <w:r w:rsidRPr="00E03EB0">
              <w:rPr>
                <w:szCs w:val="20"/>
                <w:lang w:val="en-US"/>
              </w:rPr>
              <w:t>Bischler</w:t>
            </w:r>
            <w:proofErr w:type="spellEnd"/>
            <w:r w:rsidRPr="00E03EB0">
              <w:rPr>
                <w:szCs w:val="20"/>
                <w:lang w:val="en-US"/>
              </w:rPr>
              <w:t xml:space="preserve">, Franz Jakob, Dirk Hose, Anja </w:t>
            </w:r>
            <w:proofErr w:type="spellStart"/>
            <w:r w:rsidRPr="00E03EB0">
              <w:rPr>
                <w:szCs w:val="20"/>
                <w:lang w:val="en-US"/>
              </w:rPr>
              <w:t>Seckinger</w:t>
            </w:r>
            <w:proofErr w:type="spellEnd"/>
            <w:r w:rsidRPr="00E03EB0">
              <w:rPr>
                <w:szCs w:val="20"/>
                <w:lang w:val="en-US"/>
              </w:rPr>
              <w:t xml:space="preserve">, Regina Ebert &amp; </w:t>
            </w:r>
            <w:bookmarkStart w:id="21" w:name="OLE_LINK46"/>
            <w:bookmarkStart w:id="22" w:name="OLE_LINK16"/>
            <w:r w:rsidRPr="00E03EB0">
              <w:rPr>
                <w:szCs w:val="20"/>
                <w:lang w:val="en-US"/>
              </w:rPr>
              <w:t xml:space="preserve">Franziska </w:t>
            </w:r>
            <w:proofErr w:type="spellStart"/>
            <w:r w:rsidRPr="00E03EB0">
              <w:rPr>
                <w:szCs w:val="20"/>
                <w:lang w:val="en-US"/>
              </w:rPr>
              <w:t>Jundt</w:t>
            </w:r>
            <w:proofErr w:type="spellEnd"/>
            <w:r w:rsidRPr="00E03EB0">
              <w:rPr>
                <w:szCs w:val="20"/>
                <w:lang w:val="en-US"/>
              </w:rPr>
              <w:t xml:space="preserve"> </w:t>
            </w:r>
            <w:bookmarkEnd w:id="21"/>
            <w:bookmarkEnd w:id="22"/>
            <w:r w:rsidRPr="00E03EB0">
              <w:rPr>
                <w:szCs w:val="20"/>
                <w:lang w:val="en-US"/>
              </w:rPr>
              <w:t xml:space="preserve">(2023): </w:t>
            </w:r>
            <w:bookmarkStart w:id="23" w:name="OLE_LINK98"/>
            <w:r w:rsidRPr="00E03EB0">
              <w:rPr>
                <w:szCs w:val="20"/>
                <w:lang w:val="en-US"/>
              </w:rPr>
              <w:t xml:space="preserve">Identification of NOTCH-driven </w:t>
            </w:r>
            <w:proofErr w:type="spellStart"/>
            <w:r w:rsidRPr="00E03EB0">
              <w:rPr>
                <w:szCs w:val="20"/>
                <w:lang w:val="en-US"/>
              </w:rPr>
              <w:t>matrisome</w:t>
            </w:r>
            <w:proofErr w:type="spellEnd"/>
            <w:r w:rsidRPr="00E03EB0">
              <w:rPr>
                <w:szCs w:val="20"/>
                <w:lang w:val="en-US"/>
              </w:rPr>
              <w:t>-associated genes as prognostic indicators of multiple myeloma patient survival</w:t>
            </w:r>
            <w:bookmarkEnd w:id="23"/>
            <w:r>
              <w:rPr>
                <w:szCs w:val="20"/>
                <w:lang w:val="en-US"/>
              </w:rPr>
              <w:t xml:space="preserve">, </w:t>
            </w:r>
            <w:r w:rsidRPr="00E03EB0">
              <w:rPr>
                <w:b/>
                <w:bCs/>
                <w:szCs w:val="20"/>
                <w:lang w:val="en-US"/>
              </w:rPr>
              <w:t>Blood Cancer Journal</w:t>
            </w:r>
            <w:r w:rsidR="00D36A55">
              <w:rPr>
                <w:b/>
                <w:bCs/>
                <w:szCs w:val="20"/>
                <w:lang w:val="en-US"/>
              </w:rPr>
              <w:t>,</w:t>
            </w:r>
            <w:r w:rsidRPr="00E03EB0">
              <w:rPr>
                <w:b/>
                <w:bCs/>
                <w:szCs w:val="20"/>
                <w:lang w:val="en-US"/>
              </w:rPr>
              <w:t xml:space="preserve"> </w:t>
            </w:r>
            <w:r w:rsidRPr="00D36A55">
              <w:rPr>
                <w:szCs w:val="20"/>
                <w:lang w:val="en-US"/>
              </w:rPr>
              <w:t>13:134</w:t>
            </w:r>
            <w:r w:rsidR="00D36A55" w:rsidRPr="00D36A55">
              <w:rPr>
                <w:szCs w:val="20"/>
                <w:lang w:val="en-US"/>
              </w:rPr>
              <w:t>,</w:t>
            </w:r>
            <w:r w:rsidR="00D36A55">
              <w:rPr>
                <w:szCs w:val="20"/>
                <w:lang w:val="en-US"/>
              </w:rPr>
              <w:t xml:space="preserve"> </w:t>
            </w:r>
            <w:r w:rsidR="00D36A55" w:rsidRPr="00D36A55">
              <w:rPr>
                <w:szCs w:val="20"/>
                <w:lang w:val="en-US"/>
              </w:rPr>
              <w:t>https://doi.org/10.1038/s41408-023-00907-6</w:t>
            </w:r>
          </w:p>
        </w:tc>
      </w:tr>
      <w:tr w:rsidR="00284F16" w:rsidRPr="00333851" w14:paraId="31C19BA6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1C7898" w14:textId="77777777" w:rsidR="00284F16" w:rsidRPr="00DC74B4" w:rsidRDefault="00284F16" w:rsidP="00C826A2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4B3F21" w14:textId="77777777" w:rsidR="00284F16" w:rsidRPr="005178FA" w:rsidRDefault="00284F16" w:rsidP="00C826A2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9D0F2B" w:rsidRPr="00CF03A0" w14:paraId="08BADBDB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B7CEDCB" w14:textId="5880002C" w:rsidR="009D0F2B" w:rsidRPr="00DC74B4" w:rsidRDefault="009D0F2B" w:rsidP="00411DEC">
            <w:pPr>
              <w:rPr>
                <w:szCs w:val="20"/>
                <w:lang w:val="en-US"/>
              </w:rPr>
            </w:pPr>
            <w:bookmarkStart w:id="24" w:name="_Hlk151642216"/>
            <w:r>
              <w:rPr>
                <w:szCs w:val="20"/>
                <w:lang w:val="en-US"/>
              </w:rPr>
              <w:t>1 a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BB7151" w14:textId="1CCEC70E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BF711E8" w14:textId="5CCA59B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76D72F" w14:textId="5C21F062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2A011C" w14:textId="562A8EEA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879839D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bookmarkEnd w:id="24"/>
      <w:tr w:rsidR="009D0F2B" w:rsidRPr="00CF03A0" w14:paraId="25925101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240711" w14:textId="77D18D3E" w:rsidR="009D0F2B" w:rsidRDefault="009D0F2B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b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F2FFCDB" w14:textId="665CAF73" w:rsidR="009D0F2B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0423B1" w14:textId="244DFF31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DA17BE" w14:textId="77777777" w:rsidR="009D0F2B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CD90B6" w14:textId="2056AB0D" w:rsidR="009D0F2B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359B43" w14:textId="77777777" w:rsidR="009D0F2B" w:rsidRPr="00DC74B4" w:rsidRDefault="009D0F2B" w:rsidP="00411DEC">
            <w:pPr>
              <w:jc w:val="center"/>
              <w:rPr>
                <w:szCs w:val="20"/>
                <w:lang w:val="en-US"/>
              </w:rPr>
            </w:pPr>
          </w:p>
        </w:tc>
      </w:tr>
      <w:tr w:rsidR="000405F2" w:rsidRPr="00CF03A0" w14:paraId="7584548C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ABA36D0" w14:textId="0E630026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 c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58C06" w14:textId="4E052F12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69A070" w14:textId="66334EE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3CD5DC" w14:textId="46671E97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2E5255A" w14:textId="167A8BF9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D6ABA8" w14:textId="34514222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0405F2" w:rsidRPr="00CF03A0" w14:paraId="305239AA" w14:textId="77777777" w:rsidTr="00411DEC"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0EAB1A8" w14:textId="4C2FAD8E" w:rsidR="000405F2" w:rsidRDefault="000405F2" w:rsidP="00411DEC">
            <w:pPr>
              <w:rPr>
                <w:szCs w:val="20"/>
                <w:lang w:val="en-US"/>
              </w:rPr>
            </w:pPr>
            <w:bookmarkStart w:id="25" w:name="_Hlk151642717"/>
            <w:r>
              <w:rPr>
                <w:szCs w:val="20"/>
                <w:lang w:val="en-US"/>
              </w:rPr>
              <w:t>1 d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AE36E0" w14:textId="68089E7B" w:rsidR="000405F2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47BF5BB" w14:textId="5F43C846" w:rsidR="000405F2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8EF647" w14:textId="7D0D55AD" w:rsidR="000405F2" w:rsidRPr="00A95DEB" w:rsidRDefault="000405F2" w:rsidP="00411DEC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8AD87C" w14:textId="3B6D6A77" w:rsidR="000405F2" w:rsidRPr="00DC74B4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SB</w:t>
            </w: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9FECF5" w14:textId="686DF818" w:rsidR="000405F2" w:rsidRPr="00DC74B4" w:rsidRDefault="000405F2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bookmarkEnd w:id="25"/>
      <w:tr w:rsidR="000405F2" w:rsidRPr="00333851" w14:paraId="0F9DE725" w14:textId="77777777" w:rsidTr="00411DEC">
        <w:trPr>
          <w:trHeight w:val="264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910E6B" w14:textId="77777777" w:rsidR="000405F2" w:rsidRPr="00DC74B4" w:rsidRDefault="000405F2" w:rsidP="00411DEC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Table</w:t>
            </w:r>
          </w:p>
        </w:tc>
        <w:tc>
          <w:tcPr>
            <w:tcW w:w="7796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E2D8A3" w14:textId="2F8F33ED" w:rsidR="000405F2" w:rsidRPr="005178FA" w:rsidRDefault="000405F2" w:rsidP="00411DEC">
            <w:pPr>
              <w:jc w:val="center"/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>Responsibility decreasing from left to right</w:t>
            </w:r>
          </w:p>
        </w:tc>
      </w:tr>
      <w:tr w:rsidR="000405F2" w:rsidRPr="001E4E3B" w14:paraId="729B6D48" w14:textId="77777777" w:rsidTr="00411DEC">
        <w:trPr>
          <w:trHeight w:val="264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B92892" w14:textId="77777777" w:rsidR="000405F2" w:rsidRDefault="000405F2" w:rsidP="00411DEC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2126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56305F" w14:textId="0CAE41C5" w:rsidR="000405F2" w:rsidRPr="00CF03A0" w:rsidRDefault="00411DEC" w:rsidP="00411DEC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DSM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8A835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ADE018A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EDEFE9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019A354" w14:textId="77777777" w:rsidR="000405F2" w:rsidRPr="00CF03A0" w:rsidRDefault="000405F2" w:rsidP="00411DEC">
            <w:pPr>
              <w:jc w:val="center"/>
              <w:rPr>
                <w:szCs w:val="20"/>
                <w:lang w:val="en-US"/>
              </w:rPr>
            </w:pPr>
          </w:p>
        </w:tc>
      </w:tr>
    </w:tbl>
    <w:p w14:paraId="0171746E" w14:textId="662BDC13" w:rsidR="00284F16" w:rsidRDefault="00284F16" w:rsidP="00F6580D">
      <w:pPr>
        <w:spacing w:after="100"/>
        <w:rPr>
          <w:rFonts w:cs="Courier New"/>
          <w:szCs w:val="20"/>
          <w:lang w:val="en-US"/>
        </w:rPr>
      </w:pPr>
      <w:bookmarkStart w:id="26" w:name="OLE_LINK51"/>
      <w:bookmarkStart w:id="27" w:name="OLE_LINK52"/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275F49">
        <w:rPr>
          <w:rFonts w:cs="Courier New"/>
          <w:szCs w:val="20"/>
          <w:lang w:val="en-US"/>
        </w:rPr>
        <w:t xml:space="preserve">This co-authorship is not a chapter in this dissertation. </w:t>
      </w:r>
      <w:r w:rsidR="00A95DEB">
        <w:rPr>
          <w:rFonts w:cs="Courier New"/>
          <w:szCs w:val="20"/>
          <w:lang w:val="en-US"/>
        </w:rPr>
        <w:t xml:space="preserve">Martin Kuric </w:t>
      </w:r>
      <w:bookmarkEnd w:id="26"/>
      <w:bookmarkEnd w:id="27"/>
      <w:r w:rsidR="006B019C">
        <w:rPr>
          <w:rFonts w:cs="Courier New"/>
          <w:szCs w:val="20"/>
          <w:lang w:val="en-US"/>
        </w:rPr>
        <w:t>plotted multidimensional diagrams using python and fine-adjusted them using professional design software (Affinity Publisher, Serif Ltd).</w:t>
      </w:r>
    </w:p>
    <w:bookmarkEnd w:id="16"/>
    <w:p w14:paraId="37FCDD4C" w14:textId="77777777" w:rsidR="00284F16" w:rsidRDefault="00284F16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1299"/>
        <w:gridCol w:w="1299"/>
        <w:gridCol w:w="1300"/>
        <w:gridCol w:w="1299"/>
        <w:gridCol w:w="1299"/>
        <w:gridCol w:w="1300"/>
      </w:tblGrid>
      <w:tr w:rsidR="005B021E" w:rsidRPr="00333851" w14:paraId="5EC6F4EC" w14:textId="77777777" w:rsidTr="007E263A"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0FD115" w14:textId="77777777" w:rsidR="005B021E" w:rsidRDefault="005B021E" w:rsidP="005B021E">
            <w:pPr>
              <w:spacing w:after="120"/>
              <w:rPr>
                <w:b/>
                <w:szCs w:val="20"/>
                <w:lang w:val="en-US"/>
              </w:rPr>
            </w:pPr>
            <w:bookmarkStart w:id="28" w:name="_Hlk160543085"/>
            <w:bookmarkStart w:id="29" w:name="OLE_LINK61"/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  <w:lang w:val="en-US"/>
              </w:rPr>
              <w:t>4: Research Paper (under peer-review)</w:t>
            </w:r>
          </w:p>
          <w:p w14:paraId="0E43EC25" w14:textId="54A83899" w:rsidR="005B021E" w:rsidRPr="001E4E3B" w:rsidRDefault="00802AD4" w:rsidP="005B021E">
            <w:pPr>
              <w:spacing w:after="100"/>
              <w:rPr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 xml:space="preserve">Wyonna Darleen </w:t>
            </w:r>
            <w:proofErr w:type="spellStart"/>
            <w:r>
              <w:rPr>
                <w:rFonts w:cs="Arial"/>
                <w:szCs w:val="20"/>
                <w:lang w:val="en-US"/>
              </w:rPr>
              <w:t>Rindt</w:t>
            </w:r>
            <w:proofErr w:type="spellEnd"/>
            <w:r>
              <w:rPr>
                <w:rFonts w:cs="Arial"/>
                <w:szCs w:val="20"/>
                <w:lang w:val="en-US"/>
              </w:rPr>
              <w:t xml:space="preserve"> </w:t>
            </w:r>
            <w:r w:rsidR="00680D31">
              <w:rPr>
                <w:rFonts w:cs="Arial"/>
                <w:szCs w:val="20"/>
                <w:lang w:val="en-US"/>
              </w:rPr>
              <w:t>(</w:t>
            </w:r>
            <w:r w:rsidR="00DE0492">
              <w:rPr>
                <w:rFonts w:cs="Arial"/>
                <w:szCs w:val="20"/>
                <w:lang w:val="en-US"/>
              </w:rPr>
              <w:t>WDR</w:t>
            </w:r>
            <w:r w:rsidR="00680D31">
              <w:rPr>
                <w:rFonts w:cs="Arial"/>
                <w:szCs w:val="20"/>
                <w:lang w:val="en-US"/>
              </w:rPr>
              <w:t>)</w:t>
            </w:r>
            <w:r w:rsidR="00680D31" w:rsidRPr="00874CFA">
              <w:rPr>
                <w:rFonts w:cs="Arial"/>
                <w:szCs w:val="20"/>
                <w:lang w:val="en-US"/>
              </w:rPr>
              <w:t xml:space="preserve">, </w:t>
            </w:r>
            <w:r w:rsidR="00411DEC">
              <w:rPr>
                <w:szCs w:val="20"/>
                <w:lang w:val="en-US"/>
              </w:rPr>
              <w:t>Susanne Beck</w:t>
            </w:r>
            <w:r w:rsidR="00680D31">
              <w:rPr>
                <w:szCs w:val="20"/>
                <w:lang w:val="en-US"/>
              </w:rPr>
              <w:t xml:space="preserve">,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Melanie Krug,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Shuntaro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Yamada</w:t>
            </w:r>
            <w:r w:rsidR="00601866">
              <w:rPr>
                <w:rFonts w:cs="Arial"/>
                <w:szCs w:val="20"/>
                <w:lang w:val="en-US"/>
              </w:rPr>
              <w:t xml:space="preserve"> (SY)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Sennefelder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(FS)</w:t>
            </w:r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Louisa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Belz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(LB)</w:t>
            </w:r>
            <w:r w:rsidR="005B021E" w:rsidRPr="00874CFA">
              <w:rPr>
                <w:rFonts w:cs="Arial"/>
                <w:szCs w:val="20"/>
                <w:lang w:val="en-US"/>
              </w:rPr>
              <w:t>, Wen-Hui Cheng, Azeem Muhammad,</w:t>
            </w:r>
            <w:r w:rsidR="005B021E" w:rsidRPr="00874CFA">
              <w:rPr>
                <w:rFonts w:cs="Arial"/>
                <w:szCs w:val="20"/>
                <w:vertAlign w:val="superscript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u w:val="single"/>
                <w:lang w:val="en-US"/>
              </w:rPr>
              <w:t>Martin Kuric</w:t>
            </w:r>
            <w:r w:rsidR="005B021E">
              <w:rPr>
                <w:rFonts w:cs="Arial"/>
                <w:szCs w:val="20"/>
                <w:u w:val="single"/>
                <w:lang w:val="en-US"/>
              </w:rPr>
              <w:t xml:space="preserve"> (MK)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 Evers, Ellen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 xml:space="preserve">, Tanja Nicole Hartmann, Ana Rita Pereira, Marietta Hermann, Jan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Hansmann</w:t>
            </w:r>
            <w:proofErr w:type="spellEnd"/>
            <w:r w:rsidR="005B021E" w:rsidRPr="00874CFA">
              <w:rPr>
                <w:rFonts w:cs="Arial"/>
                <w:szCs w:val="20"/>
                <w:lang w:val="en-US"/>
              </w:rPr>
              <w:t>, Mohammed Ahmed Yassin</w:t>
            </w:r>
            <w:r w:rsidR="00601866">
              <w:rPr>
                <w:rFonts w:cs="Arial"/>
                <w:szCs w:val="20"/>
                <w:lang w:val="en-US"/>
              </w:rPr>
              <w:t xml:space="preserve"> (MAY)</w:t>
            </w:r>
            <w:r w:rsidR="005B021E" w:rsidRPr="00874CFA">
              <w:rPr>
                <w:rFonts w:cs="Arial"/>
                <w:szCs w:val="20"/>
                <w:lang w:val="en-US"/>
              </w:rPr>
              <w:t>,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r w:rsidR="005B021E" w:rsidRPr="00874CFA">
              <w:rPr>
                <w:rFonts w:cs="Arial"/>
                <w:szCs w:val="20"/>
                <w:lang w:val="en-US"/>
              </w:rPr>
              <w:t xml:space="preserve">Kamal Mustafa, Regina Ebert, and </w:t>
            </w:r>
            <w:bookmarkStart w:id="30" w:name="OLE_LINK13"/>
            <w:bookmarkStart w:id="31" w:name="OLE_LINK15"/>
            <w:r w:rsidR="005B021E" w:rsidRPr="00874CFA">
              <w:rPr>
                <w:rFonts w:cs="Arial"/>
                <w:szCs w:val="20"/>
                <w:lang w:val="en-US"/>
              </w:rPr>
              <w:t xml:space="preserve">Franziska </w:t>
            </w:r>
            <w:proofErr w:type="spellStart"/>
            <w:r w:rsidR="005B021E" w:rsidRPr="00874CFA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="00601866">
              <w:rPr>
                <w:rFonts w:cs="Arial"/>
                <w:szCs w:val="20"/>
                <w:lang w:val="en-US"/>
              </w:rPr>
              <w:t xml:space="preserve"> (FJ)</w:t>
            </w:r>
            <w:r w:rsidR="005B021E">
              <w:rPr>
                <w:rFonts w:cs="Arial"/>
                <w:szCs w:val="20"/>
                <w:lang w:val="en-US"/>
              </w:rPr>
              <w:t xml:space="preserve"> </w:t>
            </w:r>
            <w:bookmarkEnd w:id="30"/>
            <w:bookmarkEnd w:id="31"/>
            <w:r w:rsidR="005B021E" w:rsidRPr="00E03EB0">
              <w:rPr>
                <w:szCs w:val="20"/>
                <w:lang w:val="en-US"/>
              </w:rPr>
              <w:t>(202</w:t>
            </w:r>
            <w:r w:rsidR="005B021E">
              <w:rPr>
                <w:szCs w:val="20"/>
                <w:lang w:val="en-US"/>
              </w:rPr>
              <w:t>4</w:t>
            </w:r>
            <w:r w:rsidR="005B021E" w:rsidRPr="00E03EB0">
              <w:rPr>
                <w:szCs w:val="20"/>
                <w:lang w:val="en-US"/>
              </w:rPr>
              <w:t xml:space="preserve">): </w:t>
            </w:r>
            <w:r w:rsidR="005B021E" w:rsidRPr="00874CFA">
              <w:rPr>
                <w:rFonts w:cs="Arial"/>
                <w:bCs/>
                <w:szCs w:val="20"/>
                <w:lang w:val="en-US"/>
              </w:rPr>
              <w:t>A 3D bioreactor model to study osteocyte differentiation and mechanobiology under perfusion and compressive mechanical loading</w:t>
            </w:r>
            <w:r w:rsidR="005B021E" w:rsidRPr="00874CFA">
              <w:rPr>
                <w:bCs/>
                <w:szCs w:val="20"/>
                <w:lang w:val="en-US"/>
              </w:rPr>
              <w:t>,</w:t>
            </w:r>
            <w:r w:rsidR="005B021E">
              <w:rPr>
                <w:szCs w:val="20"/>
                <w:lang w:val="en-US"/>
              </w:rPr>
              <w:t xml:space="preserve"> </w:t>
            </w:r>
            <w:r w:rsidR="005B021E" w:rsidRPr="00874CFA">
              <w:rPr>
                <w:b/>
                <w:bCs/>
                <w:lang w:val="en-US"/>
              </w:rPr>
              <w:t xml:space="preserve">Acta </w:t>
            </w:r>
            <w:proofErr w:type="spellStart"/>
            <w:r w:rsidR="005B021E" w:rsidRPr="00874CFA">
              <w:rPr>
                <w:b/>
                <w:bCs/>
                <w:lang w:val="en-US"/>
              </w:rPr>
              <w:t>Biomaterialia</w:t>
            </w:r>
            <w:proofErr w:type="spellEnd"/>
          </w:p>
        </w:tc>
      </w:tr>
      <w:tr w:rsidR="005B021E" w:rsidRPr="00333851" w14:paraId="6FEFA9F7" w14:textId="77777777" w:rsidTr="00411DEC">
        <w:trPr>
          <w:trHeight w:val="266"/>
        </w:trPr>
        <w:tc>
          <w:tcPr>
            <w:tcW w:w="988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AEE564" w14:textId="77777777" w:rsidR="005B021E" w:rsidRPr="00DC74B4" w:rsidRDefault="005B021E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796" w:type="dxa"/>
            <w:gridSpan w:val="6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DA2F721" w14:textId="77777777" w:rsidR="005B021E" w:rsidRPr="005178FA" w:rsidRDefault="005B021E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601866" w:rsidRPr="00CF03A0" w14:paraId="1D4FB8A4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586808" w14:textId="6B836526" w:rsidR="00601866" w:rsidRPr="00DC74B4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29BEC1F" w14:textId="41B9096F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BE4CB6" w14:textId="6DF7587D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991A7BA" w14:textId="78A91D19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3DC5A99" w14:textId="224EAD5D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050024" w14:textId="7760A8BE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300" w:type="dxa"/>
            <w:vAlign w:val="center"/>
          </w:tcPr>
          <w:p w14:paraId="378C52C2" w14:textId="2832FDC0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601866" w:rsidRPr="00CF03A0" w14:paraId="1325F18A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6B2F17" w14:textId="1F735392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8FA5215" w14:textId="3F133CFA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2BC978" w14:textId="4665A21C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bookmarkStart w:id="32" w:name="OLE_LINK129"/>
            <w:r>
              <w:rPr>
                <w:szCs w:val="20"/>
                <w:lang w:val="en-US"/>
              </w:rPr>
              <w:t>FJ</w:t>
            </w:r>
            <w:bookmarkEnd w:id="32"/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8DCD243" w14:textId="3C161AD2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MAY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7B5418" w14:textId="62B758A1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02A1DB" w14:textId="77777777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300" w:type="dxa"/>
            <w:vAlign w:val="center"/>
          </w:tcPr>
          <w:p w14:paraId="7855EB04" w14:textId="7A2BAFC2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</w:p>
        </w:tc>
      </w:tr>
      <w:tr w:rsidR="00601866" w:rsidRPr="00CF03A0" w14:paraId="04F83F7F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1B002FE" w14:textId="5ED42216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6F852B" w14:textId="7248CA57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54939E" w14:textId="60D70C19" w:rsidR="00601866" w:rsidRDefault="00601866" w:rsidP="0060186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CAFFBCD" w14:textId="732EB44B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65BB46D" w14:textId="431C7C38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1C0D01" w14:textId="1152F0DF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472581FA" w14:textId="3C49190D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74BC40DB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A89F49" w14:textId="450E619A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9F39D8B" w14:textId="7BD01D84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EFB828" w14:textId="34F801E2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78CE7F" w14:textId="43A8FD97" w:rsidR="00601866" w:rsidRPr="00A95DEB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968A44" w14:textId="79E9C410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28B01FE" w14:textId="16143DF2" w:rsidR="00601866" w:rsidRPr="00DC74B4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1F435262" w14:textId="09545B53" w:rsidR="00601866" w:rsidRP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106E5627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706183D" w14:textId="2ACC43B0" w:rsidR="00601866" w:rsidRDefault="0060186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FDCD03A" w14:textId="52BA7A6F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52D0268" w14:textId="4AF48177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C2389B" w14:textId="6313F903" w:rsidR="00601866" w:rsidRPr="00A95DEB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FS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80270A4" w14:textId="3DE1C6FB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LB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F9FCCA" w14:textId="2E30B8AB" w:rsidR="00601866" w:rsidRPr="00601866" w:rsidRDefault="00601866" w:rsidP="007E263A">
            <w:pPr>
              <w:jc w:val="center"/>
              <w:rPr>
                <w:szCs w:val="20"/>
                <w:lang w:val="en-US"/>
              </w:rPr>
            </w:pPr>
            <w:r w:rsidRPr="00601866">
              <w:rPr>
                <w:szCs w:val="20"/>
                <w:lang w:val="en-US"/>
              </w:rPr>
              <w:t>RE</w:t>
            </w:r>
          </w:p>
        </w:tc>
        <w:tc>
          <w:tcPr>
            <w:tcW w:w="1300" w:type="dxa"/>
            <w:vAlign w:val="center"/>
          </w:tcPr>
          <w:p w14:paraId="40A837B8" w14:textId="32BB7638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</w:tr>
      <w:tr w:rsidR="00601866" w:rsidRPr="00CF03A0" w14:paraId="25D0931F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CA7721" w14:textId="794D8B87" w:rsidR="00601866" w:rsidRDefault="00601866" w:rsidP="007E263A">
            <w:pPr>
              <w:rPr>
                <w:szCs w:val="20"/>
                <w:lang w:val="en-US"/>
              </w:rPr>
            </w:pPr>
            <w:bookmarkStart w:id="33" w:name="_Hlk160544660"/>
            <w:r>
              <w:rPr>
                <w:szCs w:val="20"/>
                <w:lang w:val="en-US"/>
              </w:rPr>
              <w:t>6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B48D7B3" w14:textId="7A933F9A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87B609" w14:textId="23DF3585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5F401B" w14:textId="3B79DA7C" w:rsidR="00601866" w:rsidRPr="00A95DEB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SY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2AEE34" w14:textId="6B0F8281" w:rsidR="00601866" w:rsidRDefault="00601866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948E04" w14:textId="5F301E87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300" w:type="dxa"/>
            <w:vAlign w:val="center"/>
          </w:tcPr>
          <w:p w14:paraId="340102AE" w14:textId="710D76D4" w:rsidR="00601866" w:rsidRDefault="0060186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bookmarkEnd w:id="33"/>
      <w:tr w:rsidR="00601866" w:rsidRPr="00CF03A0" w14:paraId="64CEE2F3" w14:textId="77777777" w:rsidTr="00601866">
        <w:trPr>
          <w:trHeight w:val="230"/>
        </w:trPr>
        <w:tc>
          <w:tcPr>
            <w:tcW w:w="98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A02F2E" w14:textId="6FE578CA" w:rsidR="00601866" w:rsidRDefault="00601866" w:rsidP="00B404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7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3EAA97" w14:textId="437C5EA0" w:rsidR="00601866" w:rsidRPr="00874CFA" w:rsidRDefault="00601866" w:rsidP="00B40479">
            <w:pPr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WDR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232324" w14:textId="2B89DFD1" w:rsidR="00601866" w:rsidRDefault="00601866" w:rsidP="00B40479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FJ</w:t>
            </w:r>
          </w:p>
        </w:tc>
        <w:tc>
          <w:tcPr>
            <w:tcW w:w="130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08166F" w14:textId="6BD7354D" w:rsidR="00601866" w:rsidRPr="00A95DEB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  <w:r>
              <w:rPr>
                <w:szCs w:val="20"/>
                <w:u w:val="single"/>
                <w:lang w:val="en-US"/>
              </w:rPr>
              <w:t>RE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5191FE" w14:textId="2FDE372B" w:rsidR="00601866" w:rsidRP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  <w:r w:rsidRPr="00601866">
              <w:rPr>
                <w:szCs w:val="20"/>
                <w:u w:val="single"/>
                <w:lang w:val="en-US"/>
              </w:rPr>
              <w:t>MK</w:t>
            </w:r>
          </w:p>
        </w:tc>
        <w:tc>
          <w:tcPr>
            <w:tcW w:w="129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4D9C2A8" w14:textId="77777777" w:rsid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  <w:tc>
          <w:tcPr>
            <w:tcW w:w="1300" w:type="dxa"/>
            <w:vAlign w:val="center"/>
          </w:tcPr>
          <w:p w14:paraId="0D5A85E2" w14:textId="59AFB5AE" w:rsidR="00601866" w:rsidRDefault="00601866" w:rsidP="00B40479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</w:tbl>
    <w:p w14:paraId="3FF754CC" w14:textId="4F645E0B" w:rsidR="005B021E" w:rsidRDefault="005B021E" w:rsidP="005B021E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275F49">
        <w:rPr>
          <w:rFonts w:cs="Courier New"/>
          <w:szCs w:val="20"/>
          <w:lang w:val="en-US"/>
        </w:rPr>
        <w:t xml:space="preserve">This co-authorship is not a chapter in this dissertation. </w:t>
      </w:r>
      <w:r>
        <w:rPr>
          <w:rFonts w:cs="Courier New"/>
          <w:szCs w:val="20"/>
          <w:lang w:val="en-US"/>
        </w:rPr>
        <w:t xml:space="preserve">Martin Kuric contributed by counseling </w:t>
      </w:r>
      <w:r w:rsidR="00FE607A">
        <w:rPr>
          <w:rFonts w:cs="Courier New"/>
          <w:szCs w:val="20"/>
          <w:lang w:val="en-US"/>
        </w:rPr>
        <w:t>on</w:t>
      </w:r>
      <w:r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 xml:space="preserve">experimental procedures and </w:t>
      </w:r>
      <w:r>
        <w:rPr>
          <w:rFonts w:cs="Courier New"/>
          <w:szCs w:val="20"/>
          <w:lang w:val="en-US"/>
        </w:rPr>
        <w:t>data analysis, such as quantifying normalized fluorescence intensity of immunohistochemistry</w:t>
      </w:r>
      <w:r w:rsidR="00183BAC">
        <w:rPr>
          <w:rFonts w:cs="Courier New"/>
          <w:szCs w:val="20"/>
          <w:lang w:val="en-US"/>
        </w:rPr>
        <w:t xml:space="preserve"> </w:t>
      </w:r>
      <w:r w:rsidR="00FE607A">
        <w:rPr>
          <w:rFonts w:cs="Courier New"/>
          <w:szCs w:val="20"/>
          <w:lang w:val="en-US"/>
        </w:rPr>
        <w:t>and qPCR</w:t>
      </w:r>
      <w:r w:rsidR="00456A85">
        <w:rPr>
          <w:rFonts w:cs="Courier New"/>
          <w:szCs w:val="20"/>
          <w:lang w:val="en-US"/>
        </w:rPr>
        <w:t>.</w:t>
      </w:r>
      <w:r w:rsidR="00183BAC">
        <w:rPr>
          <w:rFonts w:cs="Courier New"/>
          <w:szCs w:val="20"/>
          <w:lang w:val="en-US"/>
        </w:rPr>
        <w:t xml:space="preserve"> </w:t>
      </w:r>
    </w:p>
    <w:p w14:paraId="4E7B7A35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237E934B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p w14:paraId="79335486" w14:textId="77777777" w:rsidR="009F3E66" w:rsidRDefault="009F3E66" w:rsidP="005B021E">
      <w:pPr>
        <w:spacing w:after="100"/>
        <w:rPr>
          <w:rFonts w:cs="Courier New"/>
          <w:szCs w:val="20"/>
          <w:lang w:val="en-US"/>
        </w:rPr>
      </w:pPr>
    </w:p>
    <w:bookmarkEnd w:id="28"/>
    <w:bookmarkEnd w:id="29"/>
    <w:p w14:paraId="46448C70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0"/>
        <w:gridCol w:w="1969"/>
        <w:gridCol w:w="1134"/>
        <w:gridCol w:w="1242"/>
        <w:gridCol w:w="1435"/>
        <w:gridCol w:w="1434"/>
      </w:tblGrid>
      <w:tr w:rsidR="005F77D6" w:rsidRPr="00333851" w14:paraId="5819C278" w14:textId="77777777" w:rsidTr="007E263A">
        <w:tc>
          <w:tcPr>
            <w:tcW w:w="8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63F97B" w14:textId="3559F03F" w:rsidR="005F77D6" w:rsidRPr="00046160" w:rsidRDefault="005F77D6" w:rsidP="005F77D6">
            <w:pPr>
              <w:spacing w:after="12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Manuscript</w:t>
            </w:r>
            <w:r w:rsidRPr="001E4E3B">
              <w:rPr>
                <w:b/>
                <w:szCs w:val="20"/>
                <w:lang w:val="en-US"/>
              </w:rPr>
              <w:t xml:space="preserve"> </w:t>
            </w:r>
            <w:r w:rsidR="00E80367">
              <w:rPr>
                <w:b/>
                <w:szCs w:val="20"/>
                <w:lang w:val="en-US"/>
              </w:rPr>
              <w:t>5</w:t>
            </w:r>
            <w:r>
              <w:rPr>
                <w:b/>
                <w:szCs w:val="20"/>
                <w:lang w:val="en-US"/>
              </w:rPr>
              <w:t>: Research Letter (published)</w:t>
            </w:r>
          </w:p>
          <w:p w14:paraId="242C71E2" w14:textId="4C0F0363" w:rsidR="005F77D6" w:rsidRPr="00D36A55" w:rsidRDefault="005F77D6" w:rsidP="005F77D6">
            <w:pPr>
              <w:spacing w:after="100"/>
              <w:rPr>
                <w:b/>
                <w:szCs w:val="20"/>
                <w:lang w:val="en-US"/>
              </w:rPr>
            </w:pPr>
            <w:bookmarkStart w:id="34" w:name="OLE_LINK85"/>
            <w:bookmarkStart w:id="35" w:name="OLE_LINK86"/>
            <w:bookmarkStart w:id="36" w:name="OLE_LINK95"/>
            <w:bookmarkStart w:id="37" w:name="OLE_LINK208"/>
            <w:proofErr w:type="spellStart"/>
            <w:r w:rsidRPr="00046160">
              <w:rPr>
                <w:rFonts w:cs="Arial"/>
                <w:szCs w:val="20"/>
                <w:lang w:val="en-US"/>
              </w:rPr>
              <w:t>Marietheres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Evers</w:t>
            </w:r>
            <w:bookmarkEnd w:id="34"/>
            <w:bookmarkEnd w:id="35"/>
            <w:bookmarkEnd w:id="36"/>
            <w:bookmarkEnd w:id="37"/>
            <w:r w:rsidR="005E0AD5">
              <w:rPr>
                <w:rFonts w:cs="Arial"/>
                <w:szCs w:val="20"/>
                <w:lang w:val="en-US"/>
              </w:rPr>
              <w:t xml:space="preserve"> (ME)</w:t>
            </w:r>
            <w:r w:rsidRPr="00046160">
              <w:rPr>
                <w:rFonts w:cs="Arial"/>
                <w:szCs w:val="20"/>
                <w:lang w:val="en-US"/>
              </w:rPr>
              <w:t xml:space="preserve">, Martin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Schreder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Thorsten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Stühmer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Franziska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Jundt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Regina Ebert, Tanja Nicole Hartmann, Michael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Altenbuchinger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Martina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Rudelius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r w:rsidRPr="00046160">
              <w:rPr>
                <w:rFonts w:cs="Arial"/>
                <w:szCs w:val="20"/>
                <w:u w:val="single"/>
                <w:lang w:val="en-US"/>
              </w:rPr>
              <w:t xml:space="preserve">Martin </w:t>
            </w:r>
            <w:r w:rsidRPr="005F77D6">
              <w:rPr>
                <w:rFonts w:cs="Arial"/>
                <w:szCs w:val="20"/>
                <w:u w:val="single"/>
                <w:lang w:val="en-US"/>
              </w:rPr>
              <w:t>Kuric (MK)</w:t>
            </w:r>
            <w:r w:rsidRPr="00046160">
              <w:rPr>
                <w:rFonts w:cs="Arial"/>
                <w:szCs w:val="20"/>
                <w:lang w:val="en-US"/>
              </w:rPr>
              <w:t xml:space="preserve">, Wyonna Darleen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Rindt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Torsten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Steinbrunn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>, Christian Langer</w:t>
            </w:r>
            <w:r>
              <w:rPr>
                <w:rFonts w:cs="Arial"/>
                <w:szCs w:val="20"/>
                <w:lang w:val="en-US"/>
              </w:rPr>
              <w:t>,</w:t>
            </w:r>
            <w:r w:rsidRPr="00046160">
              <w:rPr>
                <w:rFonts w:cs="Arial"/>
                <w:szCs w:val="20"/>
                <w:lang w:val="en-US"/>
              </w:rPr>
              <w:t xml:space="preserve"> Sofia Catalina Heredia-Guerrero, Hermann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Einsele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Ralf Christian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Bargou</w:t>
            </w:r>
            <w:proofErr w:type="spellEnd"/>
            <w:r w:rsidRPr="00046160">
              <w:rPr>
                <w:rFonts w:cs="Arial"/>
                <w:szCs w:val="20"/>
                <w:lang w:val="en-US"/>
              </w:rPr>
              <w:t xml:space="preserve">, Andreas Rosenwald, Ellen </w:t>
            </w:r>
            <w:proofErr w:type="spellStart"/>
            <w:r w:rsidRPr="00046160">
              <w:rPr>
                <w:rFonts w:cs="Arial"/>
                <w:szCs w:val="20"/>
                <w:lang w:val="en-US"/>
              </w:rPr>
              <w:t>Leich</w:t>
            </w:r>
            <w:proofErr w:type="spellEnd"/>
            <w:r w:rsidR="004A39D4">
              <w:rPr>
                <w:rFonts w:cs="Arial"/>
                <w:szCs w:val="20"/>
                <w:lang w:val="en-US"/>
              </w:rPr>
              <w:t xml:space="preserve"> (EL)</w:t>
            </w:r>
            <w:r>
              <w:rPr>
                <w:rFonts w:cs="Arial"/>
                <w:szCs w:val="20"/>
                <w:lang w:val="en-US"/>
              </w:rPr>
              <w:t xml:space="preserve"> (2023): </w:t>
            </w:r>
            <w:bookmarkStart w:id="38" w:name="OLE_LINK48"/>
            <w:bookmarkStart w:id="39" w:name="OLE_LINK49"/>
            <w:r w:rsidRPr="00046160">
              <w:rPr>
                <w:rFonts w:cs="Arial"/>
                <w:szCs w:val="20"/>
                <w:lang w:val="en-US"/>
              </w:rPr>
              <w:t>Prognostic value of extracellular matrix gene mutations and expression in multiple myeloma</w:t>
            </w:r>
            <w:bookmarkEnd w:id="38"/>
            <w:bookmarkEnd w:id="39"/>
            <w:r>
              <w:rPr>
                <w:rFonts w:cs="Arial"/>
                <w:szCs w:val="20"/>
                <w:lang w:val="en-US"/>
              </w:rPr>
              <w:t>,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141413"/>
                <w:szCs w:val="20"/>
                <w:lang w:val="en-GB"/>
              </w:rPr>
              <w:t>Blood Cancer J.</w:t>
            </w:r>
            <w:r w:rsidR="00D36A55" w:rsidRPr="00D36A55">
              <w:rPr>
                <w:rFonts w:ascii="Helvetica" w:hAnsi="Helvetica" w:cs="Helvetica"/>
                <w:color w:val="141413"/>
                <w:szCs w:val="20"/>
                <w:lang w:val="en-GB"/>
              </w:rPr>
              <w:t>,</w:t>
            </w:r>
            <w:r w:rsidR="003C7D09">
              <w:rPr>
                <w:rFonts w:ascii="Helvetica" w:hAnsi="Helvetica" w:cs="Helvetica"/>
                <w:color w:val="141413"/>
                <w:szCs w:val="20"/>
                <w:lang w:val="en-GB"/>
              </w:rPr>
              <w:t xml:space="preserve"> </w:t>
            </w:r>
            <w:r w:rsidRPr="00D36A55">
              <w:rPr>
                <w:rFonts w:ascii="Helvetica" w:hAnsi="Helvetica" w:cs="Helvetica"/>
                <w:color w:val="141413"/>
                <w:szCs w:val="20"/>
                <w:lang w:val="en-GB"/>
              </w:rPr>
              <w:t>13(1):43</w:t>
            </w:r>
            <w:r w:rsidR="00D36A55" w:rsidRPr="00D36A55">
              <w:rPr>
                <w:rFonts w:ascii="Helvetica" w:hAnsi="Helvetica" w:cs="Helvetica"/>
                <w:color w:val="141413"/>
                <w:szCs w:val="20"/>
                <w:lang w:val="en-GB"/>
              </w:rPr>
              <w:t xml:space="preserve">, </w:t>
            </w:r>
            <w:r w:rsidR="00D36A55" w:rsidRPr="00D36A55">
              <w:rPr>
                <w:rFonts w:ascii="Helvetica" w:hAnsi="Helvetica" w:cs="Helvetica"/>
                <w:color w:val="141413"/>
                <w:szCs w:val="20"/>
                <w:lang w:val="en-US"/>
              </w:rPr>
              <w:t>https://doi.org/10.1038/s41408-023-00817-7</w:t>
            </w:r>
          </w:p>
        </w:tc>
      </w:tr>
      <w:tr w:rsidR="005F77D6" w:rsidRPr="00333851" w14:paraId="6257059D" w14:textId="77777777" w:rsidTr="007E263A">
        <w:trPr>
          <w:trHeight w:val="406"/>
        </w:trPr>
        <w:tc>
          <w:tcPr>
            <w:tcW w:w="1570" w:type="dxa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46477D" w14:textId="77777777" w:rsidR="005F77D6" w:rsidRPr="00DC74B4" w:rsidRDefault="005F77D6" w:rsidP="007E263A">
            <w:pPr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Figure</w:t>
            </w:r>
          </w:p>
        </w:tc>
        <w:tc>
          <w:tcPr>
            <w:tcW w:w="7214" w:type="dxa"/>
            <w:gridSpan w:val="5"/>
            <w:shd w:val="clear" w:color="auto" w:fill="BFBFB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63174B4" w14:textId="77777777" w:rsidR="005F77D6" w:rsidRPr="005178FA" w:rsidRDefault="005F77D6" w:rsidP="007E263A">
            <w:pPr>
              <w:rPr>
                <w:b/>
                <w:szCs w:val="20"/>
                <w:lang w:val="en-GB"/>
              </w:rPr>
            </w:pPr>
            <w:r>
              <w:rPr>
                <w:b/>
                <w:szCs w:val="20"/>
                <w:lang w:val="en-GB"/>
              </w:rPr>
              <w:t xml:space="preserve">Author </w:t>
            </w:r>
            <w:r w:rsidRPr="005178FA">
              <w:rPr>
                <w:b/>
                <w:szCs w:val="20"/>
                <w:lang w:val="en-GB"/>
              </w:rPr>
              <w:t xml:space="preserve">Initials, </w:t>
            </w:r>
            <w:r w:rsidRPr="005178FA">
              <w:rPr>
                <w:szCs w:val="20"/>
                <w:lang w:val="en-GB"/>
              </w:rPr>
              <w:t xml:space="preserve">Responsibility decreasing from left to right </w:t>
            </w:r>
          </w:p>
        </w:tc>
      </w:tr>
      <w:tr w:rsidR="005F77D6" w:rsidRPr="00CF03A0" w14:paraId="18B6FB82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7F4B5A" w14:textId="77777777" w:rsidR="005F77D6" w:rsidRPr="00DC74B4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17A8414" w14:textId="6F704350" w:rsidR="005F77D6" w:rsidRPr="00DC74B4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429B894" w14:textId="47B96983" w:rsidR="005F77D6" w:rsidRPr="00DC74B4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9AB9EA" w14:textId="77777777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DB3009" w14:textId="770C834F" w:rsidR="005F77D6" w:rsidRPr="00DC74B4" w:rsidRDefault="005F77D6" w:rsidP="00900B53">
            <w:pPr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CCE7DA4" w14:textId="79965E8A" w:rsidR="005F77D6" w:rsidRPr="00F007D4" w:rsidRDefault="005F77D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  <w:tr w:rsidR="005F77D6" w:rsidRPr="00CF03A0" w14:paraId="48EA261E" w14:textId="77777777" w:rsidTr="007E263A">
        <w:tc>
          <w:tcPr>
            <w:tcW w:w="157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EDB7887" w14:textId="77777777" w:rsidR="005F77D6" w:rsidRDefault="005F77D6" w:rsidP="007E263A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196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ABA5C5" w14:textId="0731DC6C" w:rsidR="005F77D6" w:rsidRDefault="005E0AD5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ME</w:t>
            </w:r>
          </w:p>
        </w:tc>
        <w:tc>
          <w:tcPr>
            <w:tcW w:w="11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803180F" w14:textId="53893F05" w:rsidR="005F77D6" w:rsidRDefault="004A39D4" w:rsidP="007E263A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EL</w:t>
            </w:r>
          </w:p>
        </w:tc>
        <w:tc>
          <w:tcPr>
            <w:tcW w:w="124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BED8B5" w14:textId="77777777" w:rsidR="005F77D6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98C68C0" w14:textId="64E32885" w:rsidR="005F77D6" w:rsidRPr="00DC74B4" w:rsidRDefault="005F77D6" w:rsidP="007E263A">
            <w:pPr>
              <w:jc w:val="center"/>
              <w:rPr>
                <w:szCs w:val="20"/>
                <w:lang w:val="en-US"/>
              </w:rPr>
            </w:pPr>
          </w:p>
        </w:tc>
        <w:tc>
          <w:tcPr>
            <w:tcW w:w="143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9B7527" w14:textId="18B5C760" w:rsidR="005F77D6" w:rsidRPr="00F007D4" w:rsidRDefault="005F77D6" w:rsidP="007E263A">
            <w:pPr>
              <w:jc w:val="center"/>
              <w:rPr>
                <w:szCs w:val="20"/>
                <w:u w:val="single"/>
                <w:lang w:val="en-US"/>
              </w:rPr>
            </w:pPr>
          </w:p>
        </w:tc>
      </w:tr>
    </w:tbl>
    <w:p w14:paraId="72466525" w14:textId="289A8CD1" w:rsidR="005F77D6" w:rsidRDefault="005F77D6" w:rsidP="005F77D6">
      <w:pPr>
        <w:spacing w:after="100"/>
        <w:rPr>
          <w:rFonts w:cs="Courier New"/>
          <w:szCs w:val="20"/>
          <w:lang w:val="en-US"/>
        </w:rPr>
      </w:pPr>
      <w:r w:rsidRPr="00572318">
        <w:rPr>
          <w:rFonts w:cs="Courier New"/>
          <w:b/>
          <w:bCs/>
          <w:szCs w:val="20"/>
          <w:lang w:val="en-US"/>
        </w:rPr>
        <w:t>Explanations:</w:t>
      </w:r>
      <w:r>
        <w:rPr>
          <w:rFonts w:cs="Courier New"/>
          <w:szCs w:val="20"/>
          <w:lang w:val="en-US"/>
        </w:rPr>
        <w:t xml:space="preserve"> </w:t>
      </w:r>
      <w:r w:rsidR="004949A6">
        <w:rPr>
          <w:rFonts w:cs="Courier New"/>
          <w:szCs w:val="20"/>
          <w:lang w:val="en-US"/>
        </w:rPr>
        <w:t xml:space="preserve">This co-authorship is not a chapter in this dissertation. </w:t>
      </w:r>
      <w:r>
        <w:rPr>
          <w:rFonts w:cs="Courier New"/>
          <w:szCs w:val="20"/>
          <w:lang w:val="en-US"/>
        </w:rPr>
        <w:t xml:space="preserve">Martin Kuric contributed indirectly through counseling and feedback on </w:t>
      </w:r>
      <w:r w:rsidR="00E80367">
        <w:rPr>
          <w:rFonts w:cs="Courier New"/>
          <w:szCs w:val="20"/>
          <w:lang w:val="en-US"/>
        </w:rPr>
        <w:t>draft</w:t>
      </w:r>
      <w:r>
        <w:rPr>
          <w:rFonts w:cs="Courier New"/>
          <w:szCs w:val="20"/>
          <w:lang w:val="en-US"/>
        </w:rPr>
        <w:t>ed manuscript.</w:t>
      </w:r>
    </w:p>
    <w:p w14:paraId="0B57724D" w14:textId="77777777" w:rsidR="005F77D6" w:rsidRDefault="005F77D6" w:rsidP="00F6580D">
      <w:pPr>
        <w:spacing w:after="100"/>
        <w:rPr>
          <w:rFonts w:cs="Courier New"/>
          <w:szCs w:val="20"/>
          <w:lang w:val="en-US"/>
        </w:rPr>
      </w:pPr>
    </w:p>
    <w:p w14:paraId="13BA8E44" w14:textId="77777777" w:rsidR="006B019C" w:rsidRDefault="006B019C" w:rsidP="00F6580D">
      <w:pPr>
        <w:spacing w:after="100"/>
        <w:rPr>
          <w:rFonts w:cs="Courier New"/>
          <w:szCs w:val="20"/>
          <w:lang w:val="en-US"/>
        </w:rPr>
      </w:pPr>
    </w:p>
    <w:p w14:paraId="4B4DB7BA" w14:textId="77777777" w:rsidR="00F6580D" w:rsidRPr="00AB0C13" w:rsidRDefault="00F6580D" w:rsidP="00F6580D">
      <w:pPr>
        <w:spacing w:after="100"/>
        <w:rPr>
          <w:rFonts w:cs="Courier New"/>
          <w:szCs w:val="20"/>
          <w:lang w:val="en-GB"/>
        </w:rPr>
      </w:pPr>
      <w:r>
        <w:rPr>
          <w:rFonts w:cs="Courier New"/>
          <w:szCs w:val="20"/>
          <w:lang w:val="en-GB"/>
        </w:rPr>
        <w:t>I also confirm my primary supervisor’s acceptance.</w:t>
      </w:r>
    </w:p>
    <w:p w14:paraId="7F8E4A5D" w14:textId="77777777" w:rsidR="00F6580D" w:rsidRPr="00EB461A" w:rsidRDefault="00F6580D" w:rsidP="00F6580D">
      <w:pPr>
        <w:rPr>
          <w:rFonts w:cs="Courier New"/>
          <w:szCs w:val="20"/>
          <w:lang w:val="en-US"/>
        </w:rPr>
      </w:pP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E63288">
        <w:rPr>
          <w:lang w:val="en-US"/>
        </w:rPr>
        <w:tab/>
      </w:r>
      <w:r w:rsidRPr="00E63288">
        <w:rPr>
          <w:lang w:val="en-US"/>
        </w:rPr>
        <w:tab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63288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0C7C2EE" w14:textId="77777777" w:rsidR="00F6580D" w:rsidRPr="00AB0C13" w:rsidRDefault="00F6580D" w:rsidP="00F6580D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_________________________________________________________________________________</w:t>
      </w:r>
    </w:p>
    <w:p w14:paraId="5A8DE293" w14:textId="77777777" w:rsidR="00145B63" w:rsidRPr="001E4E3B" w:rsidRDefault="00F6580D" w:rsidP="00D64C11">
      <w:pPr>
        <w:rPr>
          <w:rFonts w:cs="Courier New"/>
          <w:szCs w:val="20"/>
          <w:lang w:val="en-GB"/>
        </w:rPr>
      </w:pPr>
      <w:r w:rsidRPr="00AB0C13">
        <w:rPr>
          <w:rFonts w:cs="Courier New"/>
          <w:szCs w:val="20"/>
          <w:lang w:val="en-GB"/>
        </w:rPr>
        <w:t>Doctoral Researcher’s Name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  <w:t>Date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Place</w:t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 w:rsidRPr="00AB0C13">
        <w:rPr>
          <w:rFonts w:cs="Courier New"/>
          <w:szCs w:val="20"/>
          <w:lang w:val="en-GB"/>
        </w:rPr>
        <w:tab/>
      </w:r>
      <w:r>
        <w:rPr>
          <w:rFonts w:cs="Courier New"/>
          <w:szCs w:val="20"/>
          <w:lang w:val="en-GB"/>
        </w:rPr>
        <w:t>Signature</w:t>
      </w:r>
    </w:p>
    <w:sectPr w:rsidR="00145B63" w:rsidRPr="001E4E3B" w:rsidSect="002E16B8">
      <w:headerReference w:type="default" r:id="rId8"/>
      <w:headerReference w:type="first" r:id="rId9"/>
      <w:type w:val="continuous"/>
      <w:pgSz w:w="11906" w:h="16838" w:code="9"/>
      <w:pgMar w:top="1417" w:right="1417" w:bottom="1134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1D4A" w14:textId="77777777" w:rsidR="002E16B8" w:rsidRDefault="002E16B8">
      <w:r>
        <w:separator/>
      </w:r>
    </w:p>
  </w:endnote>
  <w:endnote w:type="continuationSeparator" w:id="0">
    <w:p w14:paraId="24BCFB6A" w14:textId="77777777" w:rsidR="002E16B8" w:rsidRDefault="002E1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73C9" w14:textId="77777777" w:rsidR="002E16B8" w:rsidRDefault="002E16B8">
      <w:r>
        <w:separator/>
      </w:r>
    </w:p>
  </w:footnote>
  <w:footnote w:type="continuationSeparator" w:id="0">
    <w:p w14:paraId="667D7F79" w14:textId="77777777" w:rsidR="002E16B8" w:rsidRDefault="002E1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B7F1" w14:textId="77777777" w:rsidR="00632514" w:rsidRDefault="00632514">
    <w:pPr>
      <w:pStyle w:val="Header"/>
    </w:pPr>
  </w:p>
  <w:p w14:paraId="05AA8474" w14:textId="77777777" w:rsidR="00632514" w:rsidRDefault="00632514">
    <w:pPr>
      <w:pStyle w:val="Header"/>
    </w:pPr>
  </w:p>
  <w:p w14:paraId="79A7F8D4" w14:textId="77777777" w:rsidR="00632514" w:rsidRDefault="00632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186C" w14:textId="77777777" w:rsidR="00632514" w:rsidRDefault="00906A9E">
    <w:pPr>
      <w:pStyle w:val="Header"/>
    </w:pPr>
    <w:r>
      <w:rPr>
        <w:noProof/>
      </w:rPr>
      <w:drawing>
        <wp:anchor distT="0" distB="71755" distL="114300" distR="114300" simplePos="0" relativeHeight="251657728" behindDoc="0" locked="1" layoutInCell="1" allowOverlap="1" wp14:anchorId="49FD15F2" wp14:editId="0D3FD47C">
          <wp:simplePos x="0" y="0"/>
          <wp:positionH relativeFrom="page">
            <wp:posOffset>786130</wp:posOffset>
          </wp:positionH>
          <wp:positionV relativeFrom="page">
            <wp:posOffset>431800</wp:posOffset>
          </wp:positionV>
          <wp:extent cx="6477000" cy="901700"/>
          <wp:effectExtent l="0" t="0" r="0" b="0"/>
          <wp:wrapTopAndBottom/>
          <wp:docPr id="5" name="Bild 5" descr="Kopf_BB_GSLS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opf_BB_GSLS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901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6CAE44" w14:textId="77777777" w:rsidR="00632514" w:rsidRDefault="00632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1B1"/>
    <w:multiLevelType w:val="hybridMultilevel"/>
    <w:tmpl w:val="360E2C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E70BD3"/>
    <w:multiLevelType w:val="hybridMultilevel"/>
    <w:tmpl w:val="C8F87AD2"/>
    <w:lvl w:ilvl="0" w:tplc="20D8642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208EF"/>
    <w:multiLevelType w:val="hybridMultilevel"/>
    <w:tmpl w:val="1F5681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752B0E"/>
    <w:multiLevelType w:val="hybridMultilevel"/>
    <w:tmpl w:val="43A2F14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D1FBC"/>
    <w:multiLevelType w:val="hybridMultilevel"/>
    <w:tmpl w:val="0B08926C"/>
    <w:lvl w:ilvl="0" w:tplc="EF5AEF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41831">
    <w:abstractNumId w:val="3"/>
  </w:num>
  <w:num w:numId="2" w16cid:durableId="588193098">
    <w:abstractNumId w:val="2"/>
  </w:num>
  <w:num w:numId="3" w16cid:durableId="73087902">
    <w:abstractNumId w:val="4"/>
  </w:num>
  <w:num w:numId="4" w16cid:durableId="1959989069">
    <w:abstractNumId w:val="1"/>
  </w:num>
  <w:num w:numId="5" w16cid:durableId="23320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B"/>
    <w:rsid w:val="000074D0"/>
    <w:rsid w:val="00010D4F"/>
    <w:rsid w:val="00027A1B"/>
    <w:rsid w:val="000405F2"/>
    <w:rsid w:val="00081D07"/>
    <w:rsid w:val="000A44CE"/>
    <w:rsid w:val="00121BA3"/>
    <w:rsid w:val="00145B63"/>
    <w:rsid w:val="0016393A"/>
    <w:rsid w:val="00173EC3"/>
    <w:rsid w:val="0018271C"/>
    <w:rsid w:val="00183BAC"/>
    <w:rsid w:val="001B07D2"/>
    <w:rsid w:val="001E4E3B"/>
    <w:rsid w:val="001F1D78"/>
    <w:rsid w:val="0023210A"/>
    <w:rsid w:val="00242E5D"/>
    <w:rsid w:val="00275F49"/>
    <w:rsid w:val="0027799A"/>
    <w:rsid w:val="00282C27"/>
    <w:rsid w:val="00284F16"/>
    <w:rsid w:val="002A2187"/>
    <w:rsid w:val="002A343C"/>
    <w:rsid w:val="002B16D1"/>
    <w:rsid w:val="002B523B"/>
    <w:rsid w:val="002E16B8"/>
    <w:rsid w:val="003217D6"/>
    <w:rsid w:val="00332C1D"/>
    <w:rsid w:val="00333851"/>
    <w:rsid w:val="00336FBB"/>
    <w:rsid w:val="00342BD9"/>
    <w:rsid w:val="00344382"/>
    <w:rsid w:val="00364804"/>
    <w:rsid w:val="003C330C"/>
    <w:rsid w:val="003C5F3B"/>
    <w:rsid w:val="003C7D09"/>
    <w:rsid w:val="003D0FF6"/>
    <w:rsid w:val="00411DEC"/>
    <w:rsid w:val="00456A85"/>
    <w:rsid w:val="0048021E"/>
    <w:rsid w:val="004949A6"/>
    <w:rsid w:val="004A27A2"/>
    <w:rsid w:val="004A39D4"/>
    <w:rsid w:val="004F2309"/>
    <w:rsid w:val="004F3992"/>
    <w:rsid w:val="00537A2E"/>
    <w:rsid w:val="005700D0"/>
    <w:rsid w:val="00572318"/>
    <w:rsid w:val="00581A36"/>
    <w:rsid w:val="005830D3"/>
    <w:rsid w:val="00585C7C"/>
    <w:rsid w:val="005B021E"/>
    <w:rsid w:val="005B4853"/>
    <w:rsid w:val="005E0AD5"/>
    <w:rsid w:val="005E7133"/>
    <w:rsid w:val="005F77D6"/>
    <w:rsid w:val="00600DC2"/>
    <w:rsid w:val="00601866"/>
    <w:rsid w:val="006162AB"/>
    <w:rsid w:val="00621147"/>
    <w:rsid w:val="00632514"/>
    <w:rsid w:val="00633435"/>
    <w:rsid w:val="00651A35"/>
    <w:rsid w:val="00677F47"/>
    <w:rsid w:val="00680D31"/>
    <w:rsid w:val="006A117C"/>
    <w:rsid w:val="006B019C"/>
    <w:rsid w:val="006C0CA4"/>
    <w:rsid w:val="006C787D"/>
    <w:rsid w:val="00706D51"/>
    <w:rsid w:val="00712B02"/>
    <w:rsid w:val="00735815"/>
    <w:rsid w:val="00775EEE"/>
    <w:rsid w:val="007A17BE"/>
    <w:rsid w:val="007C4146"/>
    <w:rsid w:val="007E0228"/>
    <w:rsid w:val="00802AD4"/>
    <w:rsid w:val="00810C3D"/>
    <w:rsid w:val="008214E2"/>
    <w:rsid w:val="0085535B"/>
    <w:rsid w:val="0086041C"/>
    <w:rsid w:val="00873BDD"/>
    <w:rsid w:val="00900B53"/>
    <w:rsid w:val="00906A9E"/>
    <w:rsid w:val="009261EC"/>
    <w:rsid w:val="00961AAE"/>
    <w:rsid w:val="009B2FC2"/>
    <w:rsid w:val="009C59CC"/>
    <w:rsid w:val="009D0F2B"/>
    <w:rsid w:val="009F3E66"/>
    <w:rsid w:val="00A3174B"/>
    <w:rsid w:val="00A44B1D"/>
    <w:rsid w:val="00A4514F"/>
    <w:rsid w:val="00A600ED"/>
    <w:rsid w:val="00A95DEB"/>
    <w:rsid w:val="00B40479"/>
    <w:rsid w:val="00B4177B"/>
    <w:rsid w:val="00B55A51"/>
    <w:rsid w:val="00B660E9"/>
    <w:rsid w:val="00BC7728"/>
    <w:rsid w:val="00BE1BF3"/>
    <w:rsid w:val="00BF057F"/>
    <w:rsid w:val="00C059FC"/>
    <w:rsid w:val="00C22881"/>
    <w:rsid w:val="00C231BB"/>
    <w:rsid w:val="00C746F8"/>
    <w:rsid w:val="00C87405"/>
    <w:rsid w:val="00CA2F14"/>
    <w:rsid w:val="00CB52ED"/>
    <w:rsid w:val="00CC2FBD"/>
    <w:rsid w:val="00CC4853"/>
    <w:rsid w:val="00D36A55"/>
    <w:rsid w:val="00D42A0D"/>
    <w:rsid w:val="00D64C11"/>
    <w:rsid w:val="00DA2B23"/>
    <w:rsid w:val="00DE0492"/>
    <w:rsid w:val="00E03681"/>
    <w:rsid w:val="00E22587"/>
    <w:rsid w:val="00E7414B"/>
    <w:rsid w:val="00E80367"/>
    <w:rsid w:val="00EB4F1D"/>
    <w:rsid w:val="00EC0532"/>
    <w:rsid w:val="00EF1415"/>
    <w:rsid w:val="00F007D4"/>
    <w:rsid w:val="00F264A9"/>
    <w:rsid w:val="00F548FF"/>
    <w:rsid w:val="00F608CD"/>
    <w:rsid w:val="00F6580D"/>
    <w:rsid w:val="00F72F4B"/>
    <w:rsid w:val="00FC6AA6"/>
    <w:rsid w:val="00FD6983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8C3B3"/>
  <w15:docId w15:val="{D19B8C6F-0514-4F45-8DA8-8E08E13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7D6"/>
    <w:rPr>
      <w:rFonts w:ascii="Arial" w:hAnsi="Arial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engitternetz">
    <w:name w:val="Tabellengitternetz"/>
    <w:basedOn w:val="TableNormal"/>
    <w:uiPriority w:val="59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06DA9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Normal"/>
    <w:rsid w:val="00237EAB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Normal"/>
    <w:rsid w:val="00237EAB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rsid w:val="00237EAB"/>
    <w:pPr>
      <w:framePr w:w="4253" w:h="4536" w:hRule="exact" w:hSpace="142" w:wrap="around" w:vAnchor="page" w:hAnchor="text" w:x="6522" w:y="568"/>
    </w:pPr>
  </w:style>
  <w:style w:type="paragraph" w:styleId="BodyText">
    <w:name w:val="Body Text"/>
    <w:basedOn w:val="Normal"/>
    <w:rsid w:val="00C059FC"/>
    <w:pPr>
      <w:tabs>
        <w:tab w:val="left" w:pos="4500"/>
      </w:tabs>
      <w:spacing w:after="120"/>
    </w:pPr>
  </w:style>
  <w:style w:type="character" w:styleId="Hyperlink">
    <w:name w:val="Hyperlink"/>
    <w:rsid w:val="00EF141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F0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0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1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081D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D0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81D0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81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D07"/>
    <w:rPr>
      <w:rFonts w:ascii="Arial" w:hAnsi="Arial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019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1A36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2C00A-6F54-4D67-ADE1-933ACD01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Wuerzburg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Martin Kuric</cp:lastModifiedBy>
  <cp:revision>29</cp:revision>
  <cp:lastPrinted>2024-03-05T14:26:00Z</cp:lastPrinted>
  <dcterms:created xsi:type="dcterms:W3CDTF">2024-03-19T09:53:00Z</dcterms:created>
  <dcterms:modified xsi:type="dcterms:W3CDTF">2024-04-11T11:27:00Z</dcterms:modified>
</cp:coreProperties>
</file>