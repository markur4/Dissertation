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2CCEF" w14:textId="1A145F56" w:rsidR="008A7CA4" w:rsidRDefault="00BD0734">
      <w:pPr>
        <w:pStyle w:val="Body"/>
        <w:rPr>
          <w:b/>
          <w:bCs/>
        </w:rPr>
      </w:pPr>
      <w:bookmarkStart w:id="0" w:name="OLE_LINK7"/>
      <w:bookmarkStart w:id="1" w:name="OLE_LINK8"/>
      <w:bookmarkStart w:id="2" w:name="OLE_LINK9"/>
      <w:r>
        <w:rPr>
          <w:b/>
          <w:bCs/>
        </w:rPr>
        <w:t>Erklärung zur Nutzung von ChatGPT</w:t>
      </w:r>
      <w:r w:rsidR="00E87961">
        <w:rPr>
          <w:b/>
          <w:bCs/>
        </w:rPr>
        <w:t xml:space="preserve"> und GitHub Copilot</w:t>
      </w:r>
    </w:p>
    <w:p w14:paraId="578C5FB2" w14:textId="77777777" w:rsidR="000C5AB7" w:rsidRPr="000C5AB7" w:rsidRDefault="000C5AB7">
      <w:pPr>
        <w:pStyle w:val="Body"/>
        <w:rPr>
          <w:b/>
          <w:bCs/>
        </w:rPr>
      </w:pPr>
    </w:p>
    <w:p w14:paraId="43DCB5BB" w14:textId="32A75105" w:rsidR="008A7CA4" w:rsidRPr="000C5AB7" w:rsidRDefault="00BD0734">
      <w:pPr>
        <w:pStyle w:val="Body"/>
        <w:rPr>
          <w:sz w:val="20"/>
          <w:szCs w:val="20"/>
        </w:rPr>
      </w:pPr>
      <w:r w:rsidRPr="000C5AB7">
        <w:rPr>
          <w:sz w:val="20"/>
          <w:szCs w:val="20"/>
        </w:rPr>
        <w:t>Da es keine spezifischen Regelungen zur Nutzung von ChatGPT (Versionen 4 und 4o)</w:t>
      </w:r>
      <w:r w:rsidR="00641980">
        <w:rPr>
          <w:sz w:val="20"/>
          <w:szCs w:val="20"/>
        </w:rPr>
        <w:t xml:space="preserve"> oder anderen </w:t>
      </w:r>
      <w:r w:rsidR="000C3531">
        <w:rPr>
          <w:sz w:val="20"/>
          <w:szCs w:val="20"/>
        </w:rPr>
        <w:t xml:space="preserve">generativen </w:t>
      </w:r>
      <w:r w:rsidR="00641980">
        <w:rPr>
          <w:sz w:val="20"/>
          <w:szCs w:val="20"/>
        </w:rPr>
        <w:t>KI-Modellen wie GitHub Copilot</w:t>
      </w:r>
      <w:r w:rsidRPr="000C5AB7">
        <w:rPr>
          <w:sz w:val="20"/>
          <w:szCs w:val="20"/>
        </w:rPr>
        <w:t xml:space="preserve"> beim Verfassen der Dissertation gibt, sollen hier Grundsätze genannt werden, die die selbstständige Leistung trotz der Nutzung von ChatGPT deutlich machen sollen.</w:t>
      </w:r>
    </w:p>
    <w:p w14:paraId="053496A9" w14:textId="77777777" w:rsidR="008A7CA4" w:rsidRPr="000C5AB7" w:rsidRDefault="008A7CA4">
      <w:pPr>
        <w:pStyle w:val="Body"/>
        <w:rPr>
          <w:sz w:val="20"/>
          <w:szCs w:val="20"/>
        </w:rPr>
      </w:pPr>
    </w:p>
    <w:p w14:paraId="7C0CA595" w14:textId="39A10255" w:rsidR="001F19DE" w:rsidRPr="001F19DE" w:rsidRDefault="00BD0734" w:rsidP="001F19DE">
      <w:pPr>
        <w:pStyle w:val="Body"/>
        <w:rPr>
          <w:i/>
          <w:iCs/>
          <w:sz w:val="20"/>
          <w:szCs w:val="20"/>
        </w:rPr>
      </w:pPr>
      <w:r w:rsidRPr="000C5AB7">
        <w:rPr>
          <w:sz w:val="20"/>
          <w:szCs w:val="20"/>
        </w:rPr>
        <w:t xml:space="preserve">Als Grundlage </w:t>
      </w:r>
      <w:r w:rsidR="002B5C47" w:rsidRPr="000C5AB7">
        <w:rPr>
          <w:sz w:val="20"/>
          <w:szCs w:val="20"/>
        </w:rPr>
        <w:t>dieses Schreibens nennt der Aut</w:t>
      </w:r>
      <w:r w:rsidRPr="000C5AB7">
        <w:rPr>
          <w:sz w:val="20"/>
          <w:szCs w:val="20"/>
        </w:rPr>
        <w:t>or die Eidesstattliche Erklärung (</w:t>
      </w:r>
      <w:r w:rsidRPr="000C5AB7">
        <w:rPr>
          <w:i/>
          <w:iCs/>
          <w:sz w:val="20"/>
          <w:szCs w:val="20"/>
          <w:lang w:val="it-IT"/>
        </w:rPr>
        <w:t>Affidavit</w:t>
      </w:r>
      <w:r w:rsidRPr="000C5AB7">
        <w:rPr>
          <w:sz w:val="20"/>
          <w:szCs w:val="20"/>
        </w:rPr>
        <w:t xml:space="preserve">), welche zur Angabe von Hilfsmitteln auffordert, aber nicht explizit die Nutzung von Hilfsmitteln als Einschränkung der </w:t>
      </w:r>
      <w:r w:rsidR="006E0AF1">
        <w:rPr>
          <w:sz w:val="20"/>
          <w:szCs w:val="20"/>
        </w:rPr>
        <w:t xml:space="preserve">Eigenständigkeit </w:t>
      </w:r>
      <w:r w:rsidRPr="000C5AB7">
        <w:rPr>
          <w:sz w:val="20"/>
          <w:szCs w:val="20"/>
        </w:rPr>
        <w:t>de</w:t>
      </w:r>
      <w:r w:rsidR="006E0AF1">
        <w:rPr>
          <w:sz w:val="20"/>
          <w:szCs w:val="20"/>
        </w:rPr>
        <w:t xml:space="preserve">s Autors </w:t>
      </w:r>
      <w:r w:rsidRPr="000C5AB7">
        <w:rPr>
          <w:sz w:val="20"/>
          <w:szCs w:val="20"/>
        </w:rPr>
        <w:t xml:space="preserve">betrachtet. </w:t>
      </w:r>
      <w:r w:rsidR="002A7A57">
        <w:rPr>
          <w:sz w:val="20"/>
          <w:szCs w:val="20"/>
        </w:rPr>
        <w:t xml:space="preserve">Ebenso wird auf die </w:t>
      </w:r>
      <w:r w:rsidR="001F19DE" w:rsidRPr="001F19DE">
        <w:rPr>
          <w:i/>
          <w:iCs/>
          <w:sz w:val="20"/>
          <w:szCs w:val="20"/>
        </w:rPr>
        <w:t>Stellungnahme des Präsidiums</w:t>
      </w:r>
    </w:p>
    <w:p w14:paraId="538D1EC9" w14:textId="47E6B443" w:rsidR="00870216" w:rsidRDefault="001F19DE" w:rsidP="001F19DE">
      <w:pPr>
        <w:pStyle w:val="Body"/>
        <w:rPr>
          <w:sz w:val="20"/>
          <w:szCs w:val="20"/>
        </w:rPr>
      </w:pPr>
      <w:r w:rsidRPr="001F19DE">
        <w:rPr>
          <w:i/>
          <w:iCs/>
          <w:sz w:val="20"/>
          <w:szCs w:val="20"/>
        </w:rPr>
        <w:t>der Deutschen Forschungsgemeinschaft (DFG) zum Einfluss generativer Modelle für die Text- und Bilderstellung auf die Wissenschaften und das Förderhandeln der DFG</w:t>
      </w:r>
      <w:r>
        <w:rPr>
          <w:sz w:val="20"/>
          <w:szCs w:val="20"/>
        </w:rPr>
        <w:t xml:space="preserve"> (September</w:t>
      </w:r>
      <w:r w:rsidR="002A7A57">
        <w:rPr>
          <w:sz w:val="20"/>
          <w:szCs w:val="20"/>
        </w:rPr>
        <w:t xml:space="preserve"> 2023</w:t>
      </w:r>
      <w:r>
        <w:rPr>
          <w:sz w:val="20"/>
          <w:szCs w:val="20"/>
        </w:rPr>
        <w:t xml:space="preserve">) </w:t>
      </w:r>
      <w:r w:rsidR="002A7A57">
        <w:rPr>
          <w:sz w:val="20"/>
          <w:szCs w:val="20"/>
        </w:rPr>
        <w:t xml:space="preserve">verwiesen: </w:t>
      </w:r>
      <w:r w:rsidR="002A7A57" w:rsidRPr="002A7A57">
        <w:rPr>
          <w:sz w:val="20"/>
          <w:szCs w:val="20"/>
        </w:rPr>
        <w:t>Der Einsatz generativer Modelle wie ChatGPT soll nicht ausgeschlossen werden, sondern erfordert transparente und nachvollziehbare Dokumentation, um wissenschaftliche Integrität zu gewährleisten. Wissenschaftler müssen offenlegen, ob und wie sie generative Modelle verwendet haben, und sicherstellen, dass keine Verletzung geistigen Eigentums oder wissenschaftliches Fehlverhalten vorliegt.</w:t>
      </w:r>
    </w:p>
    <w:p w14:paraId="71711F18" w14:textId="77777777" w:rsidR="008A7CA4" w:rsidRPr="000C5AB7" w:rsidRDefault="008A7CA4">
      <w:pPr>
        <w:pStyle w:val="Body"/>
        <w:rPr>
          <w:sz w:val="20"/>
          <w:szCs w:val="20"/>
        </w:rPr>
      </w:pPr>
    </w:p>
    <w:p w14:paraId="1BC2C419" w14:textId="77777777" w:rsidR="008A7CA4" w:rsidRPr="000C5AB7" w:rsidRDefault="00BD0734">
      <w:pPr>
        <w:pStyle w:val="Body"/>
        <w:rPr>
          <w:sz w:val="20"/>
          <w:szCs w:val="20"/>
        </w:rPr>
      </w:pPr>
      <w:r w:rsidRPr="000C5AB7">
        <w:rPr>
          <w:sz w:val="20"/>
          <w:szCs w:val="20"/>
        </w:rPr>
        <w:t>Die Nutzung von ChatGPT wurde mit der Erstbetreuerin abgesprochen. Die KI-generierten Chat-Verläufe sind in der digitalen Version dieser Arbeit einsehbar und dienen als Beweis zur Einhaltung dieser Prinzipien.</w:t>
      </w:r>
    </w:p>
    <w:p w14:paraId="19E9A79C" w14:textId="77777777" w:rsidR="008A7CA4" w:rsidRPr="000C5AB7" w:rsidRDefault="008A7CA4">
      <w:pPr>
        <w:pStyle w:val="Body"/>
        <w:rPr>
          <w:sz w:val="20"/>
          <w:szCs w:val="20"/>
        </w:rPr>
      </w:pPr>
    </w:p>
    <w:p w14:paraId="33CFCBD0" w14:textId="0C33BF2B" w:rsidR="008A7CA4" w:rsidRPr="000C5AB7" w:rsidRDefault="00BD0734">
      <w:pPr>
        <w:pStyle w:val="Body"/>
        <w:rPr>
          <w:sz w:val="20"/>
          <w:szCs w:val="20"/>
        </w:rPr>
      </w:pPr>
      <w:r w:rsidRPr="000C5AB7">
        <w:rPr>
          <w:sz w:val="20"/>
          <w:szCs w:val="20"/>
        </w:rPr>
        <w:t xml:space="preserve">Die </w:t>
      </w:r>
      <w:r w:rsidR="001E5E39">
        <w:rPr>
          <w:sz w:val="20"/>
          <w:szCs w:val="20"/>
        </w:rPr>
        <w:t>Notwendigkeit</w:t>
      </w:r>
      <w:r w:rsidRPr="000C5AB7">
        <w:rPr>
          <w:sz w:val="20"/>
          <w:szCs w:val="20"/>
        </w:rPr>
        <w:t xml:space="preserve"> dieser Grundsätze ergab sich </w:t>
      </w:r>
      <w:proofErr w:type="gramStart"/>
      <w:r w:rsidRPr="000C5AB7">
        <w:rPr>
          <w:sz w:val="20"/>
          <w:szCs w:val="20"/>
        </w:rPr>
        <w:t>aus</w:t>
      </w:r>
      <w:r w:rsidR="002B5C47" w:rsidRPr="000C5AB7">
        <w:rPr>
          <w:sz w:val="20"/>
          <w:szCs w:val="20"/>
        </w:rPr>
        <w:t xml:space="preserve"> folgenden</w:t>
      </w:r>
      <w:proofErr w:type="gramEnd"/>
      <w:r w:rsidR="002B5C47" w:rsidRPr="000C5AB7">
        <w:rPr>
          <w:sz w:val="20"/>
          <w:szCs w:val="20"/>
        </w:rPr>
        <w:t xml:space="preserve"> Mängeln, die der Aut</w:t>
      </w:r>
      <w:r w:rsidRPr="000C5AB7">
        <w:rPr>
          <w:sz w:val="20"/>
          <w:szCs w:val="20"/>
        </w:rPr>
        <w:t xml:space="preserve">or selbstständig bei der Nutzung </w:t>
      </w:r>
      <w:bookmarkStart w:id="3" w:name="OLE_LINK12"/>
      <w:r w:rsidRPr="000C5AB7">
        <w:rPr>
          <w:sz w:val="20"/>
          <w:szCs w:val="20"/>
        </w:rPr>
        <w:t xml:space="preserve">von </w:t>
      </w:r>
      <w:r w:rsidR="000C3531">
        <w:rPr>
          <w:sz w:val="20"/>
          <w:szCs w:val="20"/>
        </w:rPr>
        <w:t>generativen KI-Modellen</w:t>
      </w:r>
      <w:r w:rsidRPr="000C5AB7">
        <w:rPr>
          <w:sz w:val="20"/>
          <w:szCs w:val="20"/>
        </w:rPr>
        <w:t xml:space="preserve"> </w:t>
      </w:r>
      <w:bookmarkEnd w:id="3"/>
      <w:r w:rsidRPr="000C5AB7">
        <w:rPr>
          <w:sz w:val="20"/>
          <w:szCs w:val="20"/>
        </w:rPr>
        <w:t>bemerkte:</w:t>
      </w:r>
    </w:p>
    <w:p w14:paraId="45CAB09F" w14:textId="77777777" w:rsidR="008A7CA4" w:rsidRPr="000C5AB7" w:rsidRDefault="00BD0734">
      <w:pPr>
        <w:pStyle w:val="Body"/>
        <w:numPr>
          <w:ilvl w:val="0"/>
          <w:numId w:val="2"/>
        </w:numPr>
        <w:rPr>
          <w:sz w:val="20"/>
          <w:szCs w:val="20"/>
        </w:rPr>
      </w:pPr>
      <w:r w:rsidRPr="000C5AB7">
        <w:rPr>
          <w:sz w:val="20"/>
          <w:szCs w:val="20"/>
        </w:rPr>
        <w:tab/>
        <w:t>Unzuverlässigkeit bei der Korrektheit wissenschaftlicher Fakten</w:t>
      </w:r>
    </w:p>
    <w:p w14:paraId="0BE6973C" w14:textId="77777777" w:rsidR="008A7CA4" w:rsidRPr="000C5AB7" w:rsidRDefault="00BD0734">
      <w:pPr>
        <w:pStyle w:val="Body"/>
        <w:numPr>
          <w:ilvl w:val="0"/>
          <w:numId w:val="2"/>
        </w:numPr>
        <w:rPr>
          <w:sz w:val="20"/>
          <w:szCs w:val="20"/>
        </w:rPr>
      </w:pPr>
      <w:r w:rsidRPr="000C5AB7">
        <w:rPr>
          <w:sz w:val="20"/>
          <w:szCs w:val="20"/>
        </w:rPr>
        <w:tab/>
        <w:t>Starke Tendenz, die Meinung des Nutzers zu bestätigen</w:t>
      </w:r>
    </w:p>
    <w:p w14:paraId="2844999D" w14:textId="77777777" w:rsidR="008A7CA4" w:rsidRPr="000C5AB7" w:rsidRDefault="00BD0734">
      <w:pPr>
        <w:pStyle w:val="Body"/>
        <w:numPr>
          <w:ilvl w:val="0"/>
          <w:numId w:val="2"/>
        </w:numPr>
        <w:rPr>
          <w:sz w:val="20"/>
          <w:szCs w:val="20"/>
        </w:rPr>
      </w:pPr>
      <w:r w:rsidRPr="000C5AB7">
        <w:rPr>
          <w:sz w:val="20"/>
          <w:szCs w:val="20"/>
        </w:rPr>
        <w:tab/>
        <w:t>Mangel an Präzision und Nutzung abstrakter Formulierungen</w:t>
      </w:r>
    </w:p>
    <w:p w14:paraId="6AC5D414" w14:textId="013D3F1E" w:rsidR="008A7CA4" w:rsidRPr="000C5AB7" w:rsidRDefault="00BD0734">
      <w:pPr>
        <w:pStyle w:val="Body"/>
        <w:numPr>
          <w:ilvl w:val="0"/>
          <w:numId w:val="2"/>
        </w:numPr>
        <w:rPr>
          <w:sz w:val="20"/>
          <w:szCs w:val="20"/>
        </w:rPr>
      </w:pPr>
      <w:r w:rsidRPr="000C5AB7">
        <w:rPr>
          <w:sz w:val="20"/>
          <w:szCs w:val="20"/>
        </w:rPr>
        <w:tab/>
        <w:t xml:space="preserve">Halluzinieren von </w:t>
      </w:r>
      <w:r w:rsidR="00AD2537" w:rsidRPr="000C5AB7">
        <w:rPr>
          <w:sz w:val="20"/>
          <w:szCs w:val="20"/>
        </w:rPr>
        <w:t>nichtexistierenden</w:t>
      </w:r>
      <w:r w:rsidRPr="000C5AB7">
        <w:rPr>
          <w:sz w:val="20"/>
          <w:szCs w:val="20"/>
        </w:rPr>
        <w:t xml:space="preserve"> wissenschaftliche</w:t>
      </w:r>
      <w:r w:rsidR="00AD2537">
        <w:rPr>
          <w:sz w:val="20"/>
          <w:szCs w:val="20"/>
        </w:rPr>
        <w:t>n</w:t>
      </w:r>
      <w:r w:rsidRPr="000C5AB7">
        <w:rPr>
          <w:sz w:val="20"/>
          <w:szCs w:val="20"/>
        </w:rPr>
        <w:t xml:space="preserve"> Quellen</w:t>
      </w:r>
    </w:p>
    <w:p w14:paraId="4265FE5F" w14:textId="77777777" w:rsidR="008A7CA4" w:rsidRPr="000C5AB7" w:rsidRDefault="008A7CA4">
      <w:pPr>
        <w:pStyle w:val="Body"/>
        <w:rPr>
          <w:sz w:val="20"/>
          <w:szCs w:val="20"/>
        </w:rPr>
      </w:pPr>
    </w:p>
    <w:p w14:paraId="5DDC6D22" w14:textId="25ACE25C" w:rsidR="008A7CA4" w:rsidRPr="000C5AB7" w:rsidRDefault="00DA4795">
      <w:pPr>
        <w:pStyle w:val="Body"/>
        <w:rPr>
          <w:sz w:val="20"/>
          <w:szCs w:val="20"/>
        </w:rPr>
      </w:pPr>
      <w:r>
        <w:rPr>
          <w:sz w:val="20"/>
          <w:szCs w:val="20"/>
        </w:rPr>
        <w:t>Daraus</w:t>
      </w:r>
      <w:r w:rsidR="00BD0734" w:rsidRPr="000C5AB7">
        <w:rPr>
          <w:sz w:val="20"/>
          <w:szCs w:val="20"/>
        </w:rPr>
        <w:t xml:space="preserve"> ergibt sich, dass </w:t>
      </w:r>
      <w:bookmarkStart w:id="4" w:name="OLE_LINK17"/>
      <w:r w:rsidR="000C3A4F">
        <w:rPr>
          <w:sz w:val="20"/>
          <w:szCs w:val="20"/>
        </w:rPr>
        <w:t>generative KI-Modelle</w:t>
      </w:r>
      <w:r w:rsidR="00BD0734" w:rsidRPr="000C5AB7">
        <w:rPr>
          <w:sz w:val="20"/>
          <w:szCs w:val="20"/>
        </w:rPr>
        <w:t xml:space="preserve"> ungeeignet </w:t>
      </w:r>
      <w:r w:rsidR="000C3A4F">
        <w:rPr>
          <w:sz w:val="20"/>
          <w:szCs w:val="20"/>
        </w:rPr>
        <w:t>sind</w:t>
      </w:r>
      <w:r w:rsidR="00BD0734" w:rsidRPr="000C5AB7">
        <w:rPr>
          <w:sz w:val="20"/>
          <w:szCs w:val="20"/>
        </w:rPr>
        <w:t>, eine Dissertation ohne maßgeblichen Anteil selbstständiger Arbeit des Autors zu verfassen.</w:t>
      </w:r>
      <w:bookmarkEnd w:id="4"/>
      <w:r w:rsidR="00BD0734" w:rsidRPr="000C5AB7">
        <w:rPr>
          <w:sz w:val="20"/>
          <w:szCs w:val="20"/>
        </w:rPr>
        <w:t xml:space="preserve"> </w:t>
      </w:r>
      <w:r w:rsidR="00184D4E">
        <w:rPr>
          <w:sz w:val="20"/>
          <w:szCs w:val="20"/>
        </w:rPr>
        <w:t>Darüber hinaus</w:t>
      </w:r>
      <w:r w:rsidR="001F19DE">
        <w:rPr>
          <w:sz w:val="20"/>
          <w:szCs w:val="20"/>
        </w:rPr>
        <w:t xml:space="preserve"> soll</w:t>
      </w:r>
      <w:r w:rsidR="000845BC">
        <w:rPr>
          <w:sz w:val="20"/>
          <w:szCs w:val="20"/>
        </w:rPr>
        <w:t>te</w:t>
      </w:r>
      <w:r w:rsidR="001F19DE">
        <w:rPr>
          <w:sz w:val="20"/>
          <w:szCs w:val="20"/>
        </w:rPr>
        <w:t xml:space="preserve"> </w:t>
      </w:r>
      <w:r w:rsidR="000C3A4F">
        <w:rPr>
          <w:sz w:val="20"/>
          <w:szCs w:val="20"/>
        </w:rPr>
        <w:t>KI</w:t>
      </w:r>
      <w:r w:rsidR="001F19DE" w:rsidRPr="000C5AB7">
        <w:rPr>
          <w:sz w:val="20"/>
          <w:szCs w:val="20"/>
        </w:rPr>
        <w:t xml:space="preserve"> keinen entscheidenden Einfluss auf die Kernaussagen der bearbeiteten Abschnitte ausüb</w:t>
      </w:r>
      <w:r w:rsidR="001F19DE">
        <w:rPr>
          <w:sz w:val="20"/>
          <w:szCs w:val="20"/>
        </w:rPr>
        <w:t>en</w:t>
      </w:r>
      <w:r w:rsidR="001F19DE" w:rsidRPr="000C5AB7">
        <w:rPr>
          <w:sz w:val="20"/>
          <w:szCs w:val="20"/>
        </w:rPr>
        <w:t>.</w:t>
      </w:r>
      <w:r w:rsidR="001F19DE">
        <w:rPr>
          <w:sz w:val="20"/>
          <w:szCs w:val="20"/>
        </w:rPr>
        <w:t xml:space="preserve"> </w:t>
      </w:r>
      <w:r w:rsidR="00BD0734" w:rsidRPr="000C5AB7">
        <w:rPr>
          <w:sz w:val="20"/>
          <w:szCs w:val="20"/>
        </w:rPr>
        <w:t xml:space="preserve">Um dies </w:t>
      </w:r>
      <w:r w:rsidR="002A7A57" w:rsidRPr="000C5AB7">
        <w:rPr>
          <w:sz w:val="20"/>
          <w:szCs w:val="20"/>
        </w:rPr>
        <w:t>sicherzustellen,</w:t>
      </w:r>
      <w:r w:rsidR="00BD0734" w:rsidRPr="000C5AB7">
        <w:rPr>
          <w:sz w:val="20"/>
          <w:szCs w:val="20"/>
        </w:rPr>
        <w:t xml:space="preserve"> wurde</w:t>
      </w:r>
      <w:r w:rsidR="000C3531">
        <w:rPr>
          <w:sz w:val="20"/>
          <w:szCs w:val="20"/>
        </w:rPr>
        <w:t xml:space="preserve">n </w:t>
      </w:r>
      <w:r w:rsidR="000C3531" w:rsidRPr="000C3531">
        <w:rPr>
          <w:b/>
          <w:bCs/>
          <w:sz w:val="20"/>
          <w:szCs w:val="20"/>
        </w:rPr>
        <w:t>generative</w:t>
      </w:r>
      <w:r w:rsidR="00BD0734" w:rsidRPr="000C3531">
        <w:rPr>
          <w:b/>
          <w:bCs/>
          <w:sz w:val="20"/>
          <w:szCs w:val="20"/>
        </w:rPr>
        <w:t xml:space="preserve"> </w:t>
      </w:r>
      <w:r w:rsidR="000C3531" w:rsidRPr="000C3531">
        <w:rPr>
          <w:b/>
          <w:bCs/>
          <w:sz w:val="20"/>
          <w:szCs w:val="20"/>
        </w:rPr>
        <w:t>KI-Modelle</w:t>
      </w:r>
      <w:r w:rsidR="00BD0734" w:rsidRPr="000C5AB7">
        <w:rPr>
          <w:sz w:val="20"/>
          <w:szCs w:val="20"/>
        </w:rPr>
        <w:t xml:space="preserve"> für folgende Zwecke </w:t>
      </w:r>
      <w:r w:rsidR="000C3A4F">
        <w:rPr>
          <w:sz w:val="20"/>
          <w:szCs w:val="20"/>
        </w:rPr>
        <w:t xml:space="preserve">nicht </w:t>
      </w:r>
      <w:r w:rsidR="00BD0734" w:rsidRPr="000C5AB7">
        <w:rPr>
          <w:sz w:val="20"/>
          <w:szCs w:val="20"/>
        </w:rPr>
        <w:t>genutzt:</w:t>
      </w:r>
    </w:p>
    <w:p w14:paraId="6C539D65" w14:textId="29836C38" w:rsidR="008A7CA4" w:rsidRPr="000C5AB7" w:rsidRDefault="00BD0734">
      <w:pPr>
        <w:pStyle w:val="Body"/>
        <w:numPr>
          <w:ilvl w:val="0"/>
          <w:numId w:val="4"/>
        </w:numPr>
        <w:rPr>
          <w:sz w:val="20"/>
          <w:szCs w:val="20"/>
        </w:rPr>
      </w:pPr>
      <w:bookmarkStart w:id="5" w:name="OLE_LINK5"/>
      <w:r w:rsidRPr="000C5AB7">
        <w:rPr>
          <w:sz w:val="20"/>
          <w:szCs w:val="20"/>
        </w:rPr>
        <w:t xml:space="preserve">Keine </w:t>
      </w:r>
      <w:r w:rsidR="004B4D2B">
        <w:rPr>
          <w:sz w:val="20"/>
          <w:szCs w:val="20"/>
        </w:rPr>
        <w:t xml:space="preserve">Sammlung oder </w:t>
      </w:r>
      <w:r w:rsidRPr="000C5AB7">
        <w:rPr>
          <w:sz w:val="20"/>
          <w:szCs w:val="20"/>
        </w:rPr>
        <w:t>Überprüfung wissenschaftlicher Fakten.</w:t>
      </w:r>
    </w:p>
    <w:bookmarkEnd w:id="5"/>
    <w:p w14:paraId="5ECA290B" w14:textId="77777777" w:rsidR="008A7CA4" w:rsidRPr="000C5AB7" w:rsidRDefault="00BD0734">
      <w:pPr>
        <w:pStyle w:val="Body"/>
        <w:numPr>
          <w:ilvl w:val="0"/>
          <w:numId w:val="4"/>
        </w:numPr>
        <w:rPr>
          <w:sz w:val="20"/>
          <w:szCs w:val="20"/>
        </w:rPr>
      </w:pPr>
      <w:r w:rsidRPr="000C5AB7">
        <w:rPr>
          <w:sz w:val="20"/>
          <w:szCs w:val="20"/>
        </w:rPr>
        <w:t>Keine Erweiterung des Informationsgehalts der Arbeit: Die in den Vorgaben (</w:t>
      </w:r>
      <w:r w:rsidRPr="000C5AB7">
        <w:rPr>
          <w:i/>
          <w:iCs/>
          <w:sz w:val="20"/>
          <w:szCs w:val="20"/>
        </w:rPr>
        <w:t>p</w:t>
      </w:r>
      <w:r w:rsidRPr="000C5AB7">
        <w:rPr>
          <w:i/>
          <w:iCs/>
          <w:sz w:val="20"/>
          <w:szCs w:val="20"/>
          <w:lang w:val="fr-FR"/>
        </w:rPr>
        <w:t>rompt</w:t>
      </w:r>
      <w:r w:rsidRPr="000C5AB7">
        <w:rPr>
          <w:sz w:val="20"/>
          <w:szCs w:val="20"/>
        </w:rPr>
        <w:t xml:space="preserve">) enthaltene Information wurde </w:t>
      </w:r>
      <w:r w:rsidR="002B5C47" w:rsidRPr="000C5AB7">
        <w:rPr>
          <w:sz w:val="20"/>
          <w:szCs w:val="20"/>
        </w:rPr>
        <w:t>nicht</w:t>
      </w:r>
      <w:r w:rsidRPr="000C5AB7">
        <w:rPr>
          <w:sz w:val="20"/>
          <w:szCs w:val="20"/>
        </w:rPr>
        <w:t xml:space="preserve"> durch KI-generierte Inhalte erweitert. Konkret bedeutet dies, dass ChatGPT nicht zur Sammlung von Ideen oder wissenschaftlichen Fragestellungen verwendet wurde, </w:t>
      </w:r>
      <w:r w:rsidR="002B5C47" w:rsidRPr="000C5AB7">
        <w:rPr>
          <w:sz w:val="20"/>
          <w:szCs w:val="20"/>
        </w:rPr>
        <w:t xml:space="preserve">welche </w:t>
      </w:r>
      <w:r w:rsidRPr="000C5AB7">
        <w:rPr>
          <w:sz w:val="20"/>
          <w:szCs w:val="20"/>
        </w:rPr>
        <w:t>die Einleitung, Ergebnisse und/oder Diskussion maßgeblich beeinflusst hätten.</w:t>
      </w:r>
    </w:p>
    <w:p w14:paraId="0C9586DB" w14:textId="223CBD44" w:rsidR="008A7CA4" w:rsidRPr="000C5AB7" w:rsidRDefault="00BD0734">
      <w:pPr>
        <w:pStyle w:val="Body"/>
        <w:numPr>
          <w:ilvl w:val="0"/>
          <w:numId w:val="4"/>
        </w:numPr>
        <w:rPr>
          <w:sz w:val="20"/>
          <w:szCs w:val="20"/>
        </w:rPr>
      </w:pPr>
      <w:r w:rsidRPr="000C5AB7">
        <w:rPr>
          <w:sz w:val="20"/>
          <w:szCs w:val="20"/>
        </w:rPr>
        <w:t xml:space="preserve">Keine Übernahme KI-generierter Texte </w:t>
      </w:r>
      <w:r w:rsidR="00AD2537" w:rsidRPr="000C5AB7">
        <w:rPr>
          <w:sz w:val="20"/>
          <w:szCs w:val="20"/>
        </w:rPr>
        <w:t>ohne nachfolgende Überarbeitung</w:t>
      </w:r>
      <w:r w:rsidR="002B5C47" w:rsidRPr="000C5AB7">
        <w:rPr>
          <w:sz w:val="20"/>
          <w:szCs w:val="20"/>
        </w:rPr>
        <w:t xml:space="preserve"> durch den Aut</w:t>
      </w:r>
      <w:r w:rsidRPr="000C5AB7">
        <w:rPr>
          <w:sz w:val="20"/>
          <w:szCs w:val="20"/>
        </w:rPr>
        <w:t xml:space="preserve">or. </w:t>
      </w:r>
    </w:p>
    <w:p w14:paraId="5F633CB3" w14:textId="77777777" w:rsidR="008A7CA4" w:rsidRPr="000C5AB7" w:rsidRDefault="00BD0734">
      <w:pPr>
        <w:pStyle w:val="Body"/>
        <w:numPr>
          <w:ilvl w:val="0"/>
          <w:numId w:val="4"/>
        </w:numPr>
        <w:rPr>
          <w:sz w:val="20"/>
          <w:szCs w:val="20"/>
        </w:rPr>
      </w:pPr>
      <w:r w:rsidRPr="000C5AB7">
        <w:rPr>
          <w:sz w:val="20"/>
          <w:szCs w:val="20"/>
        </w:rPr>
        <w:t>Keine Datenanalyse</w:t>
      </w:r>
    </w:p>
    <w:p w14:paraId="58DBACEE" w14:textId="77777777" w:rsidR="008A7CA4" w:rsidRPr="000C5AB7" w:rsidRDefault="008A7CA4">
      <w:pPr>
        <w:pStyle w:val="Body"/>
        <w:rPr>
          <w:sz w:val="20"/>
          <w:szCs w:val="20"/>
        </w:rPr>
      </w:pPr>
    </w:p>
    <w:p w14:paraId="7E861EA4" w14:textId="77777777" w:rsidR="008A7CA4" w:rsidRPr="000C5AB7" w:rsidRDefault="00BD0734">
      <w:pPr>
        <w:pStyle w:val="Body"/>
        <w:rPr>
          <w:sz w:val="20"/>
          <w:szCs w:val="20"/>
        </w:rPr>
      </w:pPr>
      <w:r w:rsidRPr="000C3531">
        <w:rPr>
          <w:b/>
          <w:bCs/>
          <w:sz w:val="20"/>
          <w:szCs w:val="20"/>
        </w:rPr>
        <w:t>ChatGPT</w:t>
      </w:r>
      <w:r w:rsidRPr="000C5AB7">
        <w:rPr>
          <w:sz w:val="20"/>
          <w:szCs w:val="20"/>
        </w:rPr>
        <w:t xml:space="preserve"> wurde für folgende Zwecke benutzt:</w:t>
      </w:r>
    </w:p>
    <w:p w14:paraId="7A528744" w14:textId="77777777" w:rsidR="008A7CA4" w:rsidRPr="000C5AB7" w:rsidRDefault="00BD0734">
      <w:pPr>
        <w:pStyle w:val="Body"/>
        <w:numPr>
          <w:ilvl w:val="0"/>
          <w:numId w:val="5"/>
        </w:numPr>
        <w:rPr>
          <w:sz w:val="20"/>
          <w:szCs w:val="20"/>
        </w:rPr>
      </w:pPr>
      <w:r w:rsidRPr="000C5AB7">
        <w:rPr>
          <w:sz w:val="20"/>
          <w:szCs w:val="20"/>
        </w:rPr>
        <w:t>Ausformulierung kohärenter Textabschnitte basierend auf manuell erstellten rohen Textabschnitten und Stichpunkten.</w:t>
      </w:r>
    </w:p>
    <w:p w14:paraId="4B1C2820" w14:textId="30D36C9A" w:rsidR="008A7CA4" w:rsidRPr="000C5AB7" w:rsidRDefault="00BD0734">
      <w:pPr>
        <w:pStyle w:val="Body"/>
        <w:numPr>
          <w:ilvl w:val="0"/>
          <w:numId w:val="4"/>
        </w:numPr>
        <w:rPr>
          <w:sz w:val="20"/>
          <w:szCs w:val="20"/>
        </w:rPr>
      </w:pPr>
      <w:r w:rsidRPr="000C5AB7">
        <w:rPr>
          <w:sz w:val="20"/>
          <w:szCs w:val="20"/>
        </w:rPr>
        <w:t>Iterative Verbesserung der Formulierungen: Erstellen einer Erstfassung ausgehend von einer Rohfassung, Ausgabe einer durch ChatGPT verbesserten Version, Abänderung durch den Autor, etc.</w:t>
      </w:r>
    </w:p>
    <w:p w14:paraId="123C272C" w14:textId="77777777" w:rsidR="008A7CA4" w:rsidRPr="000C5AB7" w:rsidRDefault="00BD0734">
      <w:pPr>
        <w:pStyle w:val="Body"/>
        <w:numPr>
          <w:ilvl w:val="0"/>
          <w:numId w:val="4"/>
        </w:numPr>
        <w:rPr>
          <w:sz w:val="20"/>
          <w:szCs w:val="20"/>
        </w:rPr>
      </w:pPr>
      <w:r w:rsidRPr="000C5AB7">
        <w:rPr>
          <w:sz w:val="20"/>
          <w:szCs w:val="20"/>
        </w:rPr>
        <w:t xml:space="preserve">Erstellung von zusammenfassenden Abschnitten (z.B.: </w:t>
      </w:r>
      <w:r w:rsidRPr="000C5AB7">
        <w:rPr>
          <w:i/>
          <w:iCs/>
          <w:sz w:val="20"/>
          <w:szCs w:val="20"/>
        </w:rPr>
        <w:t>Summary</w:t>
      </w:r>
      <w:r w:rsidRPr="000C5AB7">
        <w:rPr>
          <w:sz w:val="20"/>
          <w:szCs w:val="20"/>
        </w:rPr>
        <w:t xml:space="preserve">, </w:t>
      </w:r>
      <w:proofErr w:type="spellStart"/>
      <w:r w:rsidRPr="000C5AB7">
        <w:rPr>
          <w:i/>
          <w:iCs/>
          <w:sz w:val="20"/>
          <w:szCs w:val="20"/>
        </w:rPr>
        <w:t>Aims</w:t>
      </w:r>
      <w:proofErr w:type="spellEnd"/>
      <w:r w:rsidRPr="000C5AB7">
        <w:rPr>
          <w:i/>
          <w:iCs/>
          <w:sz w:val="20"/>
          <w:szCs w:val="20"/>
        </w:rPr>
        <w:t xml:space="preserve">, </w:t>
      </w:r>
      <w:proofErr w:type="spellStart"/>
      <w:r w:rsidRPr="000C5AB7">
        <w:rPr>
          <w:i/>
          <w:iCs/>
          <w:sz w:val="20"/>
          <w:szCs w:val="20"/>
        </w:rPr>
        <w:t>Conclusion</w:t>
      </w:r>
      <w:proofErr w:type="spellEnd"/>
      <w:r w:rsidRPr="000C5AB7">
        <w:rPr>
          <w:sz w:val="20"/>
          <w:szCs w:val="20"/>
        </w:rPr>
        <w:t>) mit nachfolgender Überarbeitung.</w:t>
      </w:r>
    </w:p>
    <w:p w14:paraId="28B78AC4" w14:textId="77777777" w:rsidR="008A7CA4" w:rsidRDefault="00BD0734">
      <w:pPr>
        <w:pStyle w:val="Body"/>
        <w:numPr>
          <w:ilvl w:val="0"/>
          <w:numId w:val="4"/>
        </w:numPr>
        <w:rPr>
          <w:sz w:val="20"/>
          <w:szCs w:val="20"/>
        </w:rPr>
      </w:pPr>
      <w:r w:rsidRPr="000C5AB7">
        <w:rPr>
          <w:sz w:val="20"/>
          <w:szCs w:val="20"/>
        </w:rPr>
        <w:t xml:space="preserve">Übersetzen </w:t>
      </w:r>
      <w:proofErr w:type="gramStart"/>
      <w:r w:rsidRPr="000C5AB7">
        <w:rPr>
          <w:sz w:val="20"/>
          <w:szCs w:val="20"/>
        </w:rPr>
        <w:t>der Summary</w:t>
      </w:r>
      <w:proofErr w:type="gramEnd"/>
      <w:r w:rsidRPr="000C5AB7">
        <w:rPr>
          <w:sz w:val="20"/>
          <w:szCs w:val="20"/>
        </w:rPr>
        <w:t xml:space="preserve"> von Englisch auf Deutsch</w:t>
      </w:r>
    </w:p>
    <w:p w14:paraId="24535B7E" w14:textId="74DB4611" w:rsidR="008A7CA4" w:rsidRDefault="00BD0734">
      <w:pPr>
        <w:pStyle w:val="Body"/>
        <w:numPr>
          <w:ilvl w:val="0"/>
          <w:numId w:val="4"/>
        </w:numPr>
        <w:rPr>
          <w:sz w:val="20"/>
          <w:szCs w:val="20"/>
        </w:rPr>
      </w:pPr>
      <w:r w:rsidRPr="000C5AB7">
        <w:rPr>
          <w:sz w:val="20"/>
          <w:szCs w:val="20"/>
        </w:rPr>
        <w:t xml:space="preserve">Programmierhilfe zur Formatierung in </w:t>
      </w:r>
      <w:proofErr w:type="spellStart"/>
      <w:r w:rsidRPr="000C5AB7">
        <w:rPr>
          <w:sz w:val="20"/>
          <w:szCs w:val="20"/>
        </w:rPr>
        <w:t>LaTeX</w:t>
      </w:r>
      <w:proofErr w:type="spellEnd"/>
      <w:r w:rsidRPr="000C5AB7">
        <w:rPr>
          <w:sz w:val="20"/>
          <w:szCs w:val="20"/>
        </w:rPr>
        <w:t xml:space="preserve">. </w:t>
      </w:r>
      <w:bookmarkStart w:id="6" w:name="OLE_LINK10"/>
    </w:p>
    <w:p w14:paraId="2657048F" w14:textId="7A5D33C3" w:rsidR="00244C31" w:rsidRPr="00244C31" w:rsidRDefault="00244C31" w:rsidP="00244C31">
      <w:pPr>
        <w:pStyle w:val="Body"/>
        <w:numPr>
          <w:ilvl w:val="0"/>
          <w:numId w:val="4"/>
        </w:numPr>
        <w:rPr>
          <w:sz w:val="20"/>
          <w:szCs w:val="20"/>
        </w:rPr>
      </w:pPr>
      <w:bookmarkStart w:id="7" w:name="OLE_LINK6"/>
      <w:bookmarkEnd w:id="6"/>
      <w:r>
        <w:rPr>
          <w:sz w:val="20"/>
          <w:szCs w:val="20"/>
        </w:rPr>
        <w:t>Suche nach weiteren Quellen zu bereits erarbeiteten Inhalten</w:t>
      </w:r>
      <w:r w:rsidR="00184D4E">
        <w:rPr>
          <w:sz w:val="20"/>
          <w:szCs w:val="20"/>
        </w:rPr>
        <w:t>, falls vorhanden.</w:t>
      </w:r>
    </w:p>
    <w:bookmarkEnd w:id="7"/>
    <w:p w14:paraId="2CE9C5E5" w14:textId="77777777" w:rsidR="008A7CA4" w:rsidRDefault="008A7CA4">
      <w:pPr>
        <w:pStyle w:val="Body"/>
        <w:rPr>
          <w:sz w:val="20"/>
          <w:szCs w:val="20"/>
        </w:rPr>
      </w:pPr>
    </w:p>
    <w:p w14:paraId="2BB84F81" w14:textId="160F9F9B" w:rsidR="004B2EF1" w:rsidRDefault="004B2EF1" w:rsidP="000C3531">
      <w:pPr>
        <w:pStyle w:val="Body"/>
        <w:rPr>
          <w:sz w:val="20"/>
          <w:szCs w:val="20"/>
        </w:rPr>
      </w:pPr>
      <w:bookmarkStart w:id="8" w:name="OLE_LINK11"/>
      <w:r w:rsidRPr="000C3531">
        <w:rPr>
          <w:b/>
          <w:bCs/>
          <w:sz w:val="20"/>
          <w:szCs w:val="20"/>
        </w:rPr>
        <w:t>GitHub Copilot</w:t>
      </w:r>
      <w:r>
        <w:rPr>
          <w:sz w:val="20"/>
          <w:szCs w:val="20"/>
        </w:rPr>
        <w:t xml:space="preserve"> </w:t>
      </w:r>
      <w:r w:rsidR="000C3A4F">
        <w:rPr>
          <w:sz w:val="20"/>
          <w:szCs w:val="20"/>
        </w:rPr>
        <w:t xml:space="preserve">ist als Programmierhilfe spezialisiert und wurde </w:t>
      </w:r>
      <w:r w:rsidRPr="000C5AB7">
        <w:rPr>
          <w:sz w:val="20"/>
          <w:szCs w:val="20"/>
        </w:rPr>
        <w:t xml:space="preserve">genutzt, um </w:t>
      </w:r>
      <w:r w:rsidR="000C3A4F">
        <w:rPr>
          <w:sz w:val="20"/>
          <w:szCs w:val="20"/>
        </w:rPr>
        <w:t xml:space="preserve">begonnene </w:t>
      </w:r>
      <w:r>
        <w:rPr>
          <w:sz w:val="20"/>
          <w:szCs w:val="20"/>
        </w:rPr>
        <w:t xml:space="preserve">Sätze </w:t>
      </w:r>
      <w:r w:rsidR="000C3A4F">
        <w:rPr>
          <w:sz w:val="20"/>
          <w:szCs w:val="20"/>
        </w:rPr>
        <w:t>oder</w:t>
      </w:r>
      <w:r>
        <w:rPr>
          <w:sz w:val="20"/>
          <w:szCs w:val="20"/>
        </w:rPr>
        <w:t xml:space="preserve"> </w:t>
      </w:r>
      <w:r w:rsidRPr="000C5AB7">
        <w:rPr>
          <w:sz w:val="20"/>
          <w:szCs w:val="20"/>
        </w:rPr>
        <w:t>code zu vervollständigen</w:t>
      </w:r>
      <w:r w:rsidR="000C3A4F">
        <w:rPr>
          <w:sz w:val="20"/>
          <w:szCs w:val="20"/>
        </w:rPr>
        <w:t xml:space="preserve"> und </w:t>
      </w:r>
      <w:proofErr w:type="spellStart"/>
      <w:r w:rsidRPr="000C5AB7">
        <w:rPr>
          <w:sz w:val="20"/>
          <w:szCs w:val="20"/>
        </w:rPr>
        <w:t>bugs</w:t>
      </w:r>
      <w:proofErr w:type="spellEnd"/>
      <w:r w:rsidRPr="000C5AB7">
        <w:rPr>
          <w:sz w:val="20"/>
          <w:szCs w:val="20"/>
        </w:rPr>
        <w:t xml:space="preserve"> zu beheben.</w:t>
      </w:r>
    </w:p>
    <w:bookmarkEnd w:id="8"/>
    <w:p w14:paraId="10A1D6C0" w14:textId="77777777" w:rsidR="004B2EF1" w:rsidRPr="000C5AB7" w:rsidRDefault="004B2EF1">
      <w:pPr>
        <w:pStyle w:val="Body"/>
        <w:rPr>
          <w:sz w:val="20"/>
          <w:szCs w:val="20"/>
        </w:rPr>
      </w:pPr>
    </w:p>
    <w:p w14:paraId="1F59A2DB" w14:textId="550B081E" w:rsidR="008A7CA4" w:rsidRDefault="00BD0734">
      <w:pPr>
        <w:pStyle w:val="Body"/>
        <w:rPr>
          <w:sz w:val="20"/>
          <w:szCs w:val="20"/>
        </w:rPr>
      </w:pPr>
      <w:r w:rsidRPr="000C5AB7">
        <w:rPr>
          <w:sz w:val="20"/>
          <w:szCs w:val="20"/>
        </w:rPr>
        <w:t xml:space="preserve">Aus diesen Grundsätzen </w:t>
      </w:r>
      <w:r w:rsidR="00481F39">
        <w:rPr>
          <w:sz w:val="20"/>
          <w:szCs w:val="20"/>
        </w:rPr>
        <w:t>ist ersichtlich</w:t>
      </w:r>
      <w:r w:rsidRPr="000C5AB7">
        <w:rPr>
          <w:sz w:val="20"/>
          <w:szCs w:val="20"/>
        </w:rPr>
        <w:t xml:space="preserve">, dass </w:t>
      </w:r>
      <w:r w:rsidR="000C3A4F">
        <w:rPr>
          <w:sz w:val="20"/>
          <w:szCs w:val="20"/>
        </w:rPr>
        <w:t xml:space="preserve">generative </w:t>
      </w:r>
      <w:proofErr w:type="gramStart"/>
      <w:r w:rsidR="000C3A4F">
        <w:rPr>
          <w:sz w:val="20"/>
          <w:szCs w:val="20"/>
        </w:rPr>
        <w:t>KI Modelle</w:t>
      </w:r>
      <w:proofErr w:type="gramEnd"/>
      <w:r w:rsidRPr="000C5AB7">
        <w:rPr>
          <w:sz w:val="20"/>
          <w:szCs w:val="20"/>
        </w:rPr>
        <w:t xml:space="preserve"> </w:t>
      </w:r>
      <w:r w:rsidR="002B5C47" w:rsidRPr="000C5AB7">
        <w:rPr>
          <w:sz w:val="20"/>
          <w:szCs w:val="20"/>
        </w:rPr>
        <w:t>ausschließlich</w:t>
      </w:r>
      <w:r w:rsidRPr="000C5AB7">
        <w:rPr>
          <w:sz w:val="20"/>
          <w:szCs w:val="20"/>
        </w:rPr>
        <w:t xml:space="preserve"> als </w:t>
      </w:r>
      <w:r w:rsidR="000C3A4F">
        <w:rPr>
          <w:sz w:val="20"/>
          <w:szCs w:val="20"/>
        </w:rPr>
        <w:t xml:space="preserve">Programmier-, </w:t>
      </w:r>
      <w:r w:rsidRPr="000C5AB7">
        <w:rPr>
          <w:sz w:val="20"/>
          <w:szCs w:val="20"/>
        </w:rPr>
        <w:t>Phrasierungs</w:t>
      </w:r>
      <w:r w:rsidR="002B5C47" w:rsidRPr="000C5AB7">
        <w:rPr>
          <w:sz w:val="20"/>
          <w:szCs w:val="20"/>
        </w:rPr>
        <w:t>- und Zusammenfassungs</w:t>
      </w:r>
      <w:r w:rsidRPr="000C5AB7">
        <w:rPr>
          <w:sz w:val="20"/>
          <w:szCs w:val="20"/>
        </w:rPr>
        <w:t xml:space="preserve">hilfe genutzt wurde, vergleichbar mit als unbedenklich geltende Tools wie </w:t>
      </w:r>
      <w:r w:rsidR="00C031F6">
        <w:rPr>
          <w:i/>
          <w:iCs/>
          <w:sz w:val="20"/>
          <w:szCs w:val="20"/>
        </w:rPr>
        <w:t>G</w:t>
      </w:r>
      <w:r w:rsidRPr="000C5AB7">
        <w:rPr>
          <w:i/>
          <w:iCs/>
          <w:sz w:val="20"/>
          <w:szCs w:val="20"/>
        </w:rPr>
        <w:t>rammarly</w:t>
      </w:r>
      <w:r w:rsidRPr="000C5AB7">
        <w:rPr>
          <w:sz w:val="20"/>
          <w:szCs w:val="20"/>
        </w:rPr>
        <w:t>. Dem entsprechend hätte diese Arbeit problemlos ohne ChatGPT</w:t>
      </w:r>
      <w:r w:rsidR="00C031F6">
        <w:rPr>
          <w:sz w:val="20"/>
          <w:szCs w:val="20"/>
        </w:rPr>
        <w:t xml:space="preserve"> oder GitHub Copilot</w:t>
      </w:r>
      <w:r w:rsidRPr="000C5AB7">
        <w:rPr>
          <w:sz w:val="20"/>
          <w:szCs w:val="20"/>
        </w:rPr>
        <w:t xml:space="preserve"> angefertigt werden k</w:t>
      </w:r>
      <w:r w:rsidRPr="000C5AB7">
        <w:rPr>
          <w:sz w:val="20"/>
          <w:szCs w:val="20"/>
          <w:lang w:val="sv-SE"/>
        </w:rPr>
        <w:t>ö</w:t>
      </w:r>
      <w:r w:rsidRPr="000C5AB7">
        <w:rPr>
          <w:sz w:val="20"/>
          <w:szCs w:val="20"/>
          <w:lang w:val="nl-NL"/>
        </w:rPr>
        <w:t>nnen</w:t>
      </w:r>
      <w:r w:rsidRPr="000C5AB7">
        <w:rPr>
          <w:sz w:val="20"/>
          <w:szCs w:val="20"/>
        </w:rPr>
        <w:t xml:space="preserve">, was die Eigenständigkeit des Autors sicherstellt. </w:t>
      </w:r>
    </w:p>
    <w:p w14:paraId="5FD513F0" w14:textId="77777777" w:rsidR="007362B5" w:rsidRDefault="007362B5">
      <w:pPr>
        <w:pStyle w:val="Body"/>
        <w:rPr>
          <w:sz w:val="20"/>
          <w:szCs w:val="20"/>
        </w:rPr>
      </w:pPr>
    </w:p>
    <w:p w14:paraId="7986A3A5" w14:textId="097FCF6F" w:rsidR="007362B5" w:rsidRDefault="000C3A4F">
      <w:pPr>
        <w:pStyle w:val="Body"/>
        <w:rPr>
          <w:sz w:val="20"/>
          <w:szCs w:val="20"/>
        </w:rPr>
      </w:pPr>
      <w:r>
        <w:rPr>
          <w:sz w:val="20"/>
          <w:szCs w:val="20"/>
        </w:rPr>
        <w:t xml:space="preserve">Ort, Datum und Unterschrift folgen auf der nächsten Seite der englischen Version. </w:t>
      </w:r>
    </w:p>
    <w:p w14:paraId="0B7E0E1E" w14:textId="77777777" w:rsidR="001E5E39" w:rsidRDefault="001E5E39">
      <w:pPr>
        <w:pStyle w:val="Body"/>
        <w:rPr>
          <w:sz w:val="20"/>
          <w:szCs w:val="20"/>
        </w:rPr>
      </w:pPr>
    </w:p>
    <w:p w14:paraId="71508276" w14:textId="77777777" w:rsidR="008F7427" w:rsidRPr="00653624" w:rsidRDefault="008F7427" w:rsidP="008F7427">
      <w:pPr>
        <w:pStyle w:val="Body"/>
        <w:rPr>
          <w:b/>
          <w:bCs/>
          <w:sz w:val="21"/>
          <w:szCs w:val="21"/>
          <w:lang w:val="en-US"/>
        </w:rPr>
      </w:pPr>
      <w:bookmarkStart w:id="9" w:name="OLE_LINK14"/>
      <w:bookmarkEnd w:id="0"/>
      <w:bookmarkEnd w:id="1"/>
      <w:bookmarkEnd w:id="2"/>
      <w:r w:rsidRPr="00653624">
        <w:rPr>
          <w:b/>
          <w:bCs/>
          <w:sz w:val="21"/>
          <w:szCs w:val="21"/>
          <w:lang w:val="en-US"/>
        </w:rPr>
        <w:lastRenderedPageBreak/>
        <w:t>Declaration of ChatGPT and GitHub Copilot Usage</w:t>
      </w:r>
    </w:p>
    <w:bookmarkEnd w:id="9"/>
    <w:p w14:paraId="38A9DF8E" w14:textId="77777777" w:rsidR="008F7427" w:rsidRDefault="008F7427" w:rsidP="008F7427">
      <w:pPr>
        <w:pStyle w:val="Body"/>
        <w:rPr>
          <w:sz w:val="20"/>
          <w:szCs w:val="20"/>
          <w:lang w:val="en-US"/>
        </w:rPr>
      </w:pPr>
    </w:p>
    <w:p w14:paraId="4D06CE75" w14:textId="77777777" w:rsidR="00996255" w:rsidRPr="00996255" w:rsidRDefault="00996255" w:rsidP="00996255">
      <w:pPr>
        <w:pStyle w:val="Body"/>
        <w:rPr>
          <w:sz w:val="20"/>
          <w:szCs w:val="20"/>
          <w:lang w:val="en-US"/>
        </w:rPr>
      </w:pPr>
      <w:r w:rsidRPr="00996255">
        <w:rPr>
          <w:sz w:val="20"/>
          <w:szCs w:val="20"/>
          <w:lang w:val="en-US"/>
        </w:rPr>
        <w:t>As there are no specific regulations regarding the use of ChatGPT (versions 4 and 4.0) or other generative AI models such as GitHub Copilot in writing the dissertation, principles are outlined here to ensure that the independent effort remains evident despite the use of these tools.</w:t>
      </w:r>
    </w:p>
    <w:p w14:paraId="192B4143" w14:textId="77777777" w:rsidR="00996255" w:rsidRPr="00996255" w:rsidRDefault="00996255" w:rsidP="00996255">
      <w:pPr>
        <w:pStyle w:val="Body"/>
        <w:rPr>
          <w:sz w:val="20"/>
          <w:szCs w:val="20"/>
          <w:lang w:val="en-US"/>
        </w:rPr>
      </w:pPr>
    </w:p>
    <w:p w14:paraId="2B736A41" w14:textId="77777777" w:rsidR="00996255" w:rsidRPr="00996255" w:rsidRDefault="00996255" w:rsidP="00996255">
      <w:pPr>
        <w:pStyle w:val="Body"/>
        <w:rPr>
          <w:sz w:val="20"/>
          <w:szCs w:val="20"/>
          <w:lang w:val="en-US"/>
        </w:rPr>
      </w:pPr>
      <w:r w:rsidRPr="00996255">
        <w:rPr>
          <w:sz w:val="20"/>
          <w:szCs w:val="20"/>
          <w:lang w:val="en-US"/>
        </w:rPr>
        <w:t xml:space="preserve">The basis of this declaration is the Affidavit, which requires the disclosure of aids but does not explicitly consider the use of aids as a limitation on the author’s independence. Additionally, the </w:t>
      </w:r>
      <w:r w:rsidRPr="004B2BCF">
        <w:rPr>
          <w:i/>
          <w:iCs/>
          <w:sz w:val="20"/>
          <w:szCs w:val="20"/>
          <w:lang w:val="en-US"/>
        </w:rPr>
        <w:t>statement by the Presidium of the German Research Foundation (DFG) on the influence of generative models for text and image creation on the sciences and DFG funding</w:t>
      </w:r>
      <w:r w:rsidRPr="00996255">
        <w:rPr>
          <w:sz w:val="20"/>
          <w:szCs w:val="20"/>
          <w:lang w:val="en-US"/>
        </w:rPr>
        <w:t xml:space="preserve"> (September 2023) is referenced: The use of generative models like ChatGPT should not be excluded but requires transparent and comprehensible documentation to ensure scientific integrity. Scientists must disclose whether and how they used generative models and ensure that no intellectual property is </w:t>
      </w:r>
      <w:proofErr w:type="gramStart"/>
      <w:r w:rsidRPr="00996255">
        <w:rPr>
          <w:sz w:val="20"/>
          <w:szCs w:val="20"/>
          <w:lang w:val="en-US"/>
        </w:rPr>
        <w:t>violated</w:t>
      </w:r>
      <w:proofErr w:type="gramEnd"/>
      <w:r w:rsidRPr="00996255">
        <w:rPr>
          <w:sz w:val="20"/>
          <w:szCs w:val="20"/>
          <w:lang w:val="en-US"/>
        </w:rPr>
        <w:t xml:space="preserve"> or scientific misconduct occurs.</w:t>
      </w:r>
    </w:p>
    <w:p w14:paraId="05BFFAF6" w14:textId="77777777" w:rsidR="00996255" w:rsidRPr="00996255" w:rsidRDefault="00996255" w:rsidP="00996255">
      <w:pPr>
        <w:pStyle w:val="Body"/>
        <w:rPr>
          <w:sz w:val="20"/>
          <w:szCs w:val="20"/>
          <w:lang w:val="en-US"/>
        </w:rPr>
      </w:pPr>
    </w:p>
    <w:p w14:paraId="310B5D73" w14:textId="77777777" w:rsidR="00996255" w:rsidRPr="00996255" w:rsidRDefault="00996255" w:rsidP="00996255">
      <w:pPr>
        <w:pStyle w:val="Body"/>
        <w:rPr>
          <w:sz w:val="20"/>
          <w:szCs w:val="20"/>
          <w:lang w:val="en-US"/>
        </w:rPr>
      </w:pPr>
      <w:r w:rsidRPr="00996255">
        <w:rPr>
          <w:sz w:val="20"/>
          <w:szCs w:val="20"/>
          <w:lang w:val="en-US"/>
        </w:rPr>
        <w:t>The use of ChatGPT was agreed upon with the primary supervisor. The AI-generated chat logs are accessible in the digital version of this work and serve as proof of compliance with these principles.</w:t>
      </w:r>
    </w:p>
    <w:p w14:paraId="1C0CD374" w14:textId="77777777" w:rsidR="00996255" w:rsidRPr="00996255" w:rsidRDefault="00996255" w:rsidP="00996255">
      <w:pPr>
        <w:pStyle w:val="Body"/>
        <w:rPr>
          <w:sz w:val="20"/>
          <w:szCs w:val="20"/>
          <w:lang w:val="en-US"/>
        </w:rPr>
      </w:pPr>
    </w:p>
    <w:p w14:paraId="5B305B38" w14:textId="085C5787" w:rsidR="00996255" w:rsidRPr="00996255" w:rsidRDefault="00996255" w:rsidP="00996255">
      <w:pPr>
        <w:pStyle w:val="Body"/>
        <w:rPr>
          <w:sz w:val="20"/>
          <w:szCs w:val="20"/>
          <w:lang w:val="en-US"/>
        </w:rPr>
      </w:pPr>
      <w:r w:rsidRPr="00996255">
        <w:rPr>
          <w:sz w:val="20"/>
          <w:szCs w:val="20"/>
          <w:lang w:val="en-US"/>
        </w:rPr>
        <w:t>The necessity of these principles arose from the following deficiencies that the author independently noticed when using generative AI models:</w:t>
      </w:r>
    </w:p>
    <w:p w14:paraId="69285679" w14:textId="6A2C52FE" w:rsidR="00996255" w:rsidRPr="00996255" w:rsidRDefault="00996255" w:rsidP="00996255">
      <w:pPr>
        <w:pStyle w:val="Body"/>
        <w:numPr>
          <w:ilvl w:val="0"/>
          <w:numId w:val="2"/>
        </w:numPr>
        <w:rPr>
          <w:sz w:val="20"/>
          <w:szCs w:val="20"/>
          <w:lang w:val="en-US"/>
        </w:rPr>
      </w:pPr>
      <w:r w:rsidRPr="00996255">
        <w:rPr>
          <w:sz w:val="20"/>
          <w:szCs w:val="20"/>
          <w:lang w:val="en-US"/>
        </w:rPr>
        <w:t>Unreliability in the accuracy of scientific facts</w:t>
      </w:r>
    </w:p>
    <w:p w14:paraId="4B8A45B6" w14:textId="52CFDE19" w:rsidR="00996255" w:rsidRPr="00996255" w:rsidRDefault="00996255" w:rsidP="00996255">
      <w:pPr>
        <w:pStyle w:val="Body"/>
        <w:numPr>
          <w:ilvl w:val="0"/>
          <w:numId w:val="2"/>
        </w:numPr>
        <w:rPr>
          <w:sz w:val="20"/>
          <w:szCs w:val="20"/>
          <w:lang w:val="en-US"/>
        </w:rPr>
      </w:pPr>
      <w:r w:rsidRPr="00996255">
        <w:rPr>
          <w:sz w:val="20"/>
          <w:szCs w:val="20"/>
          <w:lang w:val="en-US"/>
        </w:rPr>
        <w:t>Strong tendency to confirm the user’s opinion</w:t>
      </w:r>
    </w:p>
    <w:p w14:paraId="12A12439" w14:textId="050AF399" w:rsidR="00996255" w:rsidRPr="00996255" w:rsidRDefault="00996255" w:rsidP="00996255">
      <w:pPr>
        <w:pStyle w:val="Body"/>
        <w:numPr>
          <w:ilvl w:val="0"/>
          <w:numId w:val="2"/>
        </w:numPr>
        <w:rPr>
          <w:sz w:val="20"/>
          <w:szCs w:val="20"/>
          <w:lang w:val="en-US"/>
        </w:rPr>
      </w:pPr>
      <w:r w:rsidRPr="00996255">
        <w:rPr>
          <w:sz w:val="20"/>
          <w:szCs w:val="20"/>
          <w:lang w:val="en-US"/>
        </w:rPr>
        <w:t>Lack of precision and use of abstract formulations</w:t>
      </w:r>
    </w:p>
    <w:p w14:paraId="4AF74EA9" w14:textId="1BAF390D" w:rsidR="00996255" w:rsidRPr="00996255" w:rsidRDefault="00996255" w:rsidP="00996255">
      <w:pPr>
        <w:pStyle w:val="Body"/>
        <w:numPr>
          <w:ilvl w:val="0"/>
          <w:numId w:val="2"/>
        </w:numPr>
        <w:rPr>
          <w:sz w:val="20"/>
          <w:szCs w:val="20"/>
          <w:lang w:val="en-US"/>
        </w:rPr>
      </w:pPr>
      <w:r w:rsidRPr="00996255">
        <w:rPr>
          <w:sz w:val="20"/>
          <w:szCs w:val="20"/>
          <w:lang w:val="en-US"/>
        </w:rPr>
        <w:t>Hallucination of non-existent scientific sources</w:t>
      </w:r>
    </w:p>
    <w:p w14:paraId="0C918CD4" w14:textId="77777777" w:rsidR="00996255" w:rsidRPr="00996255" w:rsidRDefault="00996255" w:rsidP="00996255">
      <w:pPr>
        <w:pStyle w:val="Body"/>
        <w:rPr>
          <w:sz w:val="20"/>
          <w:szCs w:val="20"/>
          <w:lang w:val="en-US"/>
        </w:rPr>
      </w:pPr>
    </w:p>
    <w:p w14:paraId="5AF0D4FD" w14:textId="2375FF4D" w:rsidR="00996255" w:rsidRPr="00996255" w:rsidRDefault="00996255" w:rsidP="00996255">
      <w:pPr>
        <w:pStyle w:val="Body"/>
        <w:rPr>
          <w:sz w:val="20"/>
          <w:szCs w:val="20"/>
          <w:lang w:val="en-US"/>
        </w:rPr>
      </w:pPr>
      <w:r w:rsidRPr="00996255">
        <w:rPr>
          <w:sz w:val="20"/>
          <w:szCs w:val="20"/>
          <w:lang w:val="en-US"/>
        </w:rPr>
        <w:t xml:space="preserve">Therefore, generative AI models are fundamentally unsuitable for writing a dissertation without a significant portion of independent work by the author. Furthermore, AI should not have a decisive influence on the core statements of the processed sections. To ensure this, </w:t>
      </w:r>
      <w:r w:rsidRPr="00996255">
        <w:rPr>
          <w:b/>
          <w:bCs/>
          <w:sz w:val="20"/>
          <w:szCs w:val="20"/>
          <w:lang w:val="en-US"/>
        </w:rPr>
        <w:t>generative AI models</w:t>
      </w:r>
      <w:r w:rsidRPr="00996255">
        <w:rPr>
          <w:sz w:val="20"/>
          <w:szCs w:val="20"/>
          <w:lang w:val="en-US"/>
        </w:rPr>
        <w:t xml:space="preserve"> were not used for the following purposes:</w:t>
      </w:r>
    </w:p>
    <w:p w14:paraId="6427C5B9" w14:textId="4BCB2CCA" w:rsidR="00996255" w:rsidRPr="00996255" w:rsidRDefault="00996255" w:rsidP="00996255">
      <w:pPr>
        <w:pStyle w:val="Body"/>
        <w:numPr>
          <w:ilvl w:val="0"/>
          <w:numId w:val="11"/>
        </w:numPr>
        <w:rPr>
          <w:sz w:val="20"/>
          <w:szCs w:val="20"/>
          <w:lang w:val="en-US"/>
        </w:rPr>
      </w:pPr>
      <w:r w:rsidRPr="00996255">
        <w:rPr>
          <w:sz w:val="20"/>
          <w:szCs w:val="20"/>
          <w:lang w:val="en-US"/>
        </w:rPr>
        <w:t>No collection or verification of scientific facts</w:t>
      </w:r>
    </w:p>
    <w:p w14:paraId="64D945E9" w14:textId="3444836F" w:rsidR="00996255" w:rsidRPr="00996255" w:rsidRDefault="00996255" w:rsidP="00996255">
      <w:pPr>
        <w:pStyle w:val="Body"/>
        <w:numPr>
          <w:ilvl w:val="0"/>
          <w:numId w:val="11"/>
        </w:numPr>
        <w:rPr>
          <w:sz w:val="20"/>
          <w:szCs w:val="20"/>
          <w:lang w:val="en-US"/>
        </w:rPr>
      </w:pPr>
      <w:r w:rsidRPr="00996255">
        <w:rPr>
          <w:sz w:val="20"/>
          <w:szCs w:val="20"/>
          <w:lang w:val="en-US"/>
        </w:rPr>
        <w:t>No expansion of the content of the work: The information contained in the prompts was not expanded by AI-generated content. Specifically, this means that ChatGPT was not used to gather ideas or scientific questions that would significantly influence the introduction, results, and/or discussion.</w:t>
      </w:r>
    </w:p>
    <w:p w14:paraId="7E5BF793" w14:textId="30850600" w:rsidR="00996255" w:rsidRPr="00996255" w:rsidRDefault="00996255" w:rsidP="00996255">
      <w:pPr>
        <w:pStyle w:val="Body"/>
        <w:numPr>
          <w:ilvl w:val="0"/>
          <w:numId w:val="11"/>
        </w:numPr>
        <w:rPr>
          <w:sz w:val="20"/>
          <w:szCs w:val="20"/>
          <w:lang w:val="en-US"/>
        </w:rPr>
      </w:pPr>
      <w:r w:rsidRPr="00996255">
        <w:rPr>
          <w:sz w:val="20"/>
          <w:szCs w:val="20"/>
          <w:lang w:val="en-US"/>
        </w:rPr>
        <w:t>No adoption of AI-generated texts without subsequent revision by the author</w:t>
      </w:r>
    </w:p>
    <w:p w14:paraId="2935ACE1" w14:textId="1D3E682E" w:rsidR="00996255" w:rsidRPr="00996255" w:rsidRDefault="00996255" w:rsidP="00996255">
      <w:pPr>
        <w:pStyle w:val="Body"/>
        <w:numPr>
          <w:ilvl w:val="0"/>
          <w:numId w:val="11"/>
        </w:numPr>
        <w:rPr>
          <w:sz w:val="20"/>
          <w:szCs w:val="20"/>
          <w:lang w:val="en-US"/>
        </w:rPr>
      </w:pPr>
      <w:r w:rsidRPr="00996255">
        <w:rPr>
          <w:sz w:val="20"/>
          <w:szCs w:val="20"/>
          <w:lang w:val="en-US"/>
        </w:rPr>
        <w:t>No data analysis</w:t>
      </w:r>
    </w:p>
    <w:p w14:paraId="0B35EB90" w14:textId="77777777" w:rsidR="00996255" w:rsidRPr="00996255" w:rsidRDefault="00996255" w:rsidP="00996255">
      <w:pPr>
        <w:pStyle w:val="Body"/>
        <w:rPr>
          <w:sz w:val="20"/>
          <w:szCs w:val="20"/>
          <w:lang w:val="en-US"/>
        </w:rPr>
      </w:pPr>
    </w:p>
    <w:p w14:paraId="7FD7AFB6" w14:textId="6220E820" w:rsidR="00996255" w:rsidRPr="00996255" w:rsidRDefault="00996255" w:rsidP="00996255">
      <w:pPr>
        <w:pStyle w:val="Body"/>
        <w:rPr>
          <w:sz w:val="20"/>
          <w:szCs w:val="20"/>
          <w:lang w:val="en-US"/>
        </w:rPr>
      </w:pPr>
      <w:r w:rsidRPr="00996255">
        <w:rPr>
          <w:b/>
          <w:bCs/>
          <w:sz w:val="20"/>
          <w:szCs w:val="20"/>
          <w:lang w:val="en-US"/>
        </w:rPr>
        <w:t xml:space="preserve">ChatGPT </w:t>
      </w:r>
      <w:r w:rsidRPr="00996255">
        <w:rPr>
          <w:sz w:val="20"/>
          <w:szCs w:val="20"/>
          <w:lang w:val="en-US"/>
        </w:rPr>
        <w:t>was used for the following purposes:</w:t>
      </w:r>
    </w:p>
    <w:p w14:paraId="107CE370" w14:textId="4EADE350" w:rsidR="00996255" w:rsidRPr="00996255" w:rsidRDefault="00996255" w:rsidP="00996255">
      <w:pPr>
        <w:pStyle w:val="Body"/>
        <w:numPr>
          <w:ilvl w:val="0"/>
          <w:numId w:val="12"/>
        </w:numPr>
        <w:rPr>
          <w:sz w:val="20"/>
          <w:szCs w:val="20"/>
          <w:lang w:val="en-US"/>
        </w:rPr>
      </w:pPr>
      <w:r w:rsidRPr="00996255">
        <w:rPr>
          <w:sz w:val="20"/>
          <w:szCs w:val="20"/>
          <w:lang w:val="en-US"/>
        </w:rPr>
        <w:t>Formulation of coherent text sections based on manually created raw text sections and notes</w:t>
      </w:r>
    </w:p>
    <w:p w14:paraId="222DFF01" w14:textId="2756A5BF" w:rsidR="00996255" w:rsidRPr="00996255" w:rsidRDefault="00996255" w:rsidP="00996255">
      <w:pPr>
        <w:pStyle w:val="Body"/>
        <w:numPr>
          <w:ilvl w:val="0"/>
          <w:numId w:val="12"/>
        </w:numPr>
        <w:rPr>
          <w:sz w:val="20"/>
          <w:szCs w:val="20"/>
          <w:lang w:val="en-US"/>
        </w:rPr>
      </w:pPr>
      <w:r w:rsidRPr="00996255">
        <w:rPr>
          <w:sz w:val="20"/>
          <w:szCs w:val="20"/>
          <w:lang w:val="en-US"/>
        </w:rPr>
        <w:t>Iterative improvement of formulations: Creating a first draft based on a raw draft, generating a version improved by ChatGPT, revising by the author, etc.</w:t>
      </w:r>
    </w:p>
    <w:p w14:paraId="599C8F7F" w14:textId="14CD1D93" w:rsidR="00996255" w:rsidRPr="00996255" w:rsidRDefault="00996255" w:rsidP="00996255">
      <w:pPr>
        <w:pStyle w:val="Body"/>
        <w:numPr>
          <w:ilvl w:val="0"/>
          <w:numId w:val="12"/>
        </w:numPr>
        <w:rPr>
          <w:sz w:val="20"/>
          <w:szCs w:val="20"/>
          <w:lang w:val="en-US"/>
        </w:rPr>
      </w:pPr>
      <w:r w:rsidRPr="00996255">
        <w:rPr>
          <w:sz w:val="20"/>
          <w:szCs w:val="20"/>
          <w:lang w:val="en-US"/>
        </w:rPr>
        <w:t>Creation of summarizing sections (e.g., Summary, Aims, Conclusion) with subsequent revision</w:t>
      </w:r>
    </w:p>
    <w:p w14:paraId="6639D593" w14:textId="086377CE" w:rsidR="00996255" w:rsidRPr="00996255" w:rsidRDefault="00996255" w:rsidP="00996255">
      <w:pPr>
        <w:pStyle w:val="Body"/>
        <w:numPr>
          <w:ilvl w:val="0"/>
          <w:numId w:val="12"/>
        </w:numPr>
        <w:rPr>
          <w:sz w:val="20"/>
          <w:szCs w:val="20"/>
          <w:lang w:val="en-US"/>
        </w:rPr>
      </w:pPr>
      <w:r w:rsidRPr="00996255">
        <w:rPr>
          <w:sz w:val="20"/>
          <w:szCs w:val="20"/>
          <w:lang w:val="en-US"/>
        </w:rPr>
        <w:t>Translating the Summary from English to German</w:t>
      </w:r>
    </w:p>
    <w:p w14:paraId="53C34B75" w14:textId="4107B6AA" w:rsidR="00996255" w:rsidRPr="00996255" w:rsidRDefault="00996255" w:rsidP="00996255">
      <w:pPr>
        <w:pStyle w:val="Body"/>
        <w:numPr>
          <w:ilvl w:val="0"/>
          <w:numId w:val="12"/>
        </w:numPr>
        <w:rPr>
          <w:sz w:val="20"/>
          <w:szCs w:val="20"/>
          <w:lang w:val="en-US"/>
        </w:rPr>
      </w:pPr>
      <w:r w:rsidRPr="00996255">
        <w:rPr>
          <w:sz w:val="20"/>
          <w:szCs w:val="20"/>
          <w:lang w:val="en-US"/>
        </w:rPr>
        <w:t>Programming assistance for formatting in LaTeX</w:t>
      </w:r>
    </w:p>
    <w:p w14:paraId="0632A64B" w14:textId="31B418EE" w:rsidR="00996255" w:rsidRPr="00996255" w:rsidRDefault="00996255" w:rsidP="00996255">
      <w:pPr>
        <w:pStyle w:val="Body"/>
        <w:numPr>
          <w:ilvl w:val="0"/>
          <w:numId w:val="12"/>
        </w:numPr>
        <w:rPr>
          <w:sz w:val="20"/>
          <w:szCs w:val="20"/>
          <w:lang w:val="en-US"/>
        </w:rPr>
      </w:pPr>
      <w:r w:rsidRPr="00996255">
        <w:rPr>
          <w:sz w:val="20"/>
          <w:szCs w:val="20"/>
          <w:lang w:val="en-US"/>
        </w:rPr>
        <w:t>Searching for additional sources for already developed content, if available</w:t>
      </w:r>
    </w:p>
    <w:p w14:paraId="6022361A" w14:textId="77777777" w:rsidR="00996255" w:rsidRPr="00996255" w:rsidRDefault="00996255" w:rsidP="00996255">
      <w:pPr>
        <w:pStyle w:val="Body"/>
        <w:rPr>
          <w:sz w:val="20"/>
          <w:szCs w:val="20"/>
          <w:lang w:val="en-US"/>
        </w:rPr>
      </w:pPr>
    </w:p>
    <w:p w14:paraId="1B827FC1" w14:textId="77777777" w:rsidR="00996255" w:rsidRPr="00996255" w:rsidRDefault="00996255" w:rsidP="00996255">
      <w:pPr>
        <w:pStyle w:val="Body"/>
        <w:rPr>
          <w:sz w:val="20"/>
          <w:szCs w:val="20"/>
          <w:lang w:val="en-US"/>
        </w:rPr>
      </w:pPr>
      <w:r w:rsidRPr="00996255">
        <w:rPr>
          <w:b/>
          <w:bCs/>
          <w:sz w:val="20"/>
          <w:szCs w:val="20"/>
          <w:lang w:val="en-US"/>
        </w:rPr>
        <w:t>GitHub Copilot</w:t>
      </w:r>
      <w:r w:rsidRPr="00996255">
        <w:rPr>
          <w:sz w:val="20"/>
          <w:szCs w:val="20"/>
          <w:lang w:val="en-US"/>
        </w:rPr>
        <w:t xml:space="preserve"> is specialized as a programming aid and was used to complete started sentences or code and to fix bugs.</w:t>
      </w:r>
    </w:p>
    <w:p w14:paraId="786BCFB3" w14:textId="77777777" w:rsidR="00996255" w:rsidRPr="00996255" w:rsidRDefault="00996255" w:rsidP="00996255">
      <w:pPr>
        <w:pStyle w:val="Body"/>
        <w:rPr>
          <w:sz w:val="20"/>
          <w:szCs w:val="20"/>
          <w:lang w:val="en-US"/>
        </w:rPr>
      </w:pPr>
    </w:p>
    <w:p w14:paraId="79AA27BE" w14:textId="5B0BF5E5" w:rsidR="00996255" w:rsidRPr="008F7427" w:rsidRDefault="00996255" w:rsidP="00996255">
      <w:pPr>
        <w:pStyle w:val="Body"/>
        <w:rPr>
          <w:sz w:val="20"/>
          <w:szCs w:val="20"/>
          <w:lang w:val="en-US"/>
        </w:rPr>
      </w:pPr>
      <w:r w:rsidRPr="00996255">
        <w:rPr>
          <w:sz w:val="20"/>
          <w:szCs w:val="20"/>
          <w:lang w:val="en-US"/>
        </w:rPr>
        <w:t>From these principles, it is evident that generative AI models were used exclusively as programming, phrasing, and summarizing aids, comparable to tools such as Grammarly, which are considered unobjectionable. Accordingly, this work could have been completed without ChatGPT or GitHub Copilot, ensuring the author’s independence.</w:t>
      </w:r>
    </w:p>
    <w:p w14:paraId="01F9DEC7" w14:textId="77777777" w:rsidR="008F7427" w:rsidRDefault="008F7427" w:rsidP="008F7427">
      <w:pPr>
        <w:pStyle w:val="Body"/>
        <w:rPr>
          <w:sz w:val="20"/>
          <w:szCs w:val="20"/>
          <w:lang w:val="en-US"/>
        </w:rPr>
      </w:pPr>
    </w:p>
    <w:p w14:paraId="6F21DDC3" w14:textId="77777777" w:rsidR="00C031F6" w:rsidRDefault="00C031F6" w:rsidP="008F7427">
      <w:pPr>
        <w:pStyle w:val="Body"/>
        <w:rPr>
          <w:sz w:val="20"/>
          <w:szCs w:val="20"/>
          <w:lang w:val="en-US"/>
        </w:rPr>
      </w:pPr>
    </w:p>
    <w:p w14:paraId="5E8FE04C" w14:textId="77777777" w:rsidR="00C031F6" w:rsidRDefault="00C031F6" w:rsidP="008F7427">
      <w:pPr>
        <w:pStyle w:val="Body"/>
        <w:rPr>
          <w:sz w:val="20"/>
          <w:szCs w:val="20"/>
          <w:lang w:val="en-US"/>
        </w:rPr>
      </w:pPr>
    </w:p>
    <w:p w14:paraId="28280A2D" w14:textId="303876C8" w:rsidR="00C031F6" w:rsidRDefault="00C76FBA" w:rsidP="008F7427">
      <w:pPr>
        <w:pStyle w:val="Body"/>
        <w:rPr>
          <w:sz w:val="20"/>
          <w:szCs w:val="20"/>
          <w:lang w:val="en-US"/>
        </w:rPr>
      </w:pPr>
      <w:r>
        <w:rPr>
          <w:sz w:val="20"/>
          <w:szCs w:val="20"/>
          <w:lang w:val="en-US"/>
        </w:rPr>
        <w:t xml:space="preserve">Würzburg, </w:t>
      </w:r>
    </w:p>
    <w:p w14:paraId="63977782" w14:textId="2EB959D2" w:rsidR="00C031F6" w:rsidRPr="006E0AF1" w:rsidRDefault="00C031F6" w:rsidP="008F7427">
      <w:pPr>
        <w:pStyle w:val="Body"/>
        <w:rPr>
          <w:sz w:val="20"/>
          <w:szCs w:val="20"/>
          <w:lang w:val="en-US"/>
        </w:rPr>
      </w:pPr>
      <w:r>
        <w:rPr>
          <w:sz w:val="20"/>
          <w:szCs w:val="20"/>
          <w:lang w:val="en-US"/>
        </w:rPr>
        <w:t>_____________________</w:t>
      </w:r>
      <w:r w:rsidR="002E1210">
        <w:rPr>
          <w:sz w:val="20"/>
          <w:szCs w:val="20"/>
          <w:lang w:val="en-US"/>
        </w:rPr>
        <w:t>____</w:t>
      </w:r>
      <w:r>
        <w:rPr>
          <w:sz w:val="20"/>
          <w:szCs w:val="20"/>
          <w:lang w:val="en-US"/>
        </w:rPr>
        <w:tab/>
      </w:r>
      <w:r>
        <w:rPr>
          <w:sz w:val="20"/>
          <w:szCs w:val="20"/>
          <w:lang w:val="en-US"/>
        </w:rPr>
        <w:tab/>
      </w:r>
      <w:r>
        <w:rPr>
          <w:sz w:val="20"/>
          <w:szCs w:val="20"/>
          <w:lang w:val="en-US"/>
        </w:rPr>
        <w:tab/>
        <w:t>________________________________</w:t>
      </w:r>
    </w:p>
    <w:p w14:paraId="639E58DB" w14:textId="17B79346" w:rsidR="005C0E83" w:rsidRPr="002E1210" w:rsidRDefault="008F7427" w:rsidP="008F7427">
      <w:pPr>
        <w:pStyle w:val="Body"/>
        <w:rPr>
          <w:sz w:val="20"/>
          <w:szCs w:val="20"/>
          <w:lang w:val="en-US"/>
        </w:rPr>
      </w:pPr>
      <w:r w:rsidRPr="002E1210">
        <w:rPr>
          <w:sz w:val="20"/>
          <w:szCs w:val="20"/>
          <w:lang w:val="en-US"/>
        </w:rPr>
        <w:t xml:space="preserve">Place, Date                      </w:t>
      </w:r>
      <w:r w:rsidR="00C031F6" w:rsidRPr="002E1210">
        <w:rPr>
          <w:sz w:val="20"/>
          <w:szCs w:val="20"/>
          <w:lang w:val="en-US"/>
        </w:rPr>
        <w:tab/>
      </w:r>
      <w:r w:rsidR="002E1210">
        <w:rPr>
          <w:sz w:val="20"/>
          <w:szCs w:val="20"/>
          <w:lang w:val="en-US"/>
        </w:rPr>
        <w:tab/>
      </w:r>
      <w:r w:rsidR="00C031F6" w:rsidRPr="002E1210">
        <w:rPr>
          <w:sz w:val="20"/>
          <w:szCs w:val="20"/>
          <w:lang w:val="en-US"/>
        </w:rPr>
        <w:tab/>
      </w:r>
      <w:r w:rsidRPr="002E1210">
        <w:rPr>
          <w:sz w:val="20"/>
          <w:szCs w:val="20"/>
          <w:lang w:val="en-US"/>
        </w:rPr>
        <w:t>Signature of Author</w:t>
      </w:r>
    </w:p>
    <w:sectPr w:rsidR="005C0E83" w:rsidRPr="002E1210">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7CD6C" w14:textId="77777777" w:rsidR="00EA44A1" w:rsidRDefault="00EA44A1">
      <w:r>
        <w:separator/>
      </w:r>
    </w:p>
  </w:endnote>
  <w:endnote w:type="continuationSeparator" w:id="0">
    <w:p w14:paraId="32B5F215" w14:textId="77777777" w:rsidR="00EA44A1" w:rsidRDefault="00EA4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Times New Roman"/>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75870" w14:textId="77777777" w:rsidR="008A7CA4" w:rsidRDefault="008A7C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4EA6D" w14:textId="77777777" w:rsidR="00EA44A1" w:rsidRDefault="00EA44A1">
      <w:r>
        <w:separator/>
      </w:r>
    </w:p>
  </w:footnote>
  <w:footnote w:type="continuationSeparator" w:id="0">
    <w:p w14:paraId="2A853DCF" w14:textId="77777777" w:rsidR="00EA44A1" w:rsidRDefault="00EA44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8300E" w14:textId="77777777" w:rsidR="008A7CA4" w:rsidRDefault="008A7C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5264"/>
    <w:multiLevelType w:val="hybridMultilevel"/>
    <w:tmpl w:val="72AA4710"/>
    <w:lvl w:ilvl="0" w:tplc="7C2C0134">
      <w:numFmt w:val="bullet"/>
      <w:lvlText w:val="-"/>
      <w:lvlJc w:val="left"/>
      <w:pPr>
        <w:ind w:left="720" w:hanging="360"/>
      </w:pPr>
      <w:rPr>
        <w:rFonts w:ascii="Helvetica Neue" w:eastAsia="Arial Unicode MS" w:hAnsi="Helvetica Neue" w:cs="Arial Unicode M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B109E9"/>
    <w:multiLevelType w:val="hybridMultilevel"/>
    <w:tmpl w:val="D8FCF938"/>
    <w:styleLink w:val="Numbered"/>
    <w:lvl w:ilvl="0" w:tplc="8C3A18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008718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A8078D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31E936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708914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A0333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998018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D1C6AE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F6C476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EF207E1"/>
    <w:multiLevelType w:val="hybridMultilevel"/>
    <w:tmpl w:val="CC7ADABA"/>
    <w:styleLink w:val="Bullet"/>
    <w:lvl w:ilvl="0" w:tplc="D4B25202">
      <w:start w:val="1"/>
      <w:numFmt w:val="bullet"/>
      <w:lvlText w:val="•"/>
      <w:lvlJc w:val="left"/>
      <w:pPr>
        <w:ind w:left="567"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9A3EDCC4">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DE527DF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A732AC7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FFD2B8A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ED4C4A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BF64EEF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A6A6AB5E">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D88297C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19421C86"/>
    <w:multiLevelType w:val="hybridMultilevel"/>
    <w:tmpl w:val="E53CEE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E571985"/>
    <w:multiLevelType w:val="hybridMultilevel"/>
    <w:tmpl w:val="6F2C72DC"/>
    <w:lvl w:ilvl="0" w:tplc="7C2C0134">
      <w:numFmt w:val="bullet"/>
      <w:lvlText w:val="-"/>
      <w:lvlJc w:val="left"/>
      <w:pPr>
        <w:ind w:left="720" w:hanging="360"/>
      </w:pPr>
      <w:rPr>
        <w:rFonts w:ascii="Helvetica Neue" w:eastAsia="Arial Unicode MS" w:hAnsi="Helvetica Neue" w:cs="Arial Unicode M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2B6C9C"/>
    <w:multiLevelType w:val="hybridMultilevel"/>
    <w:tmpl w:val="D8FCF938"/>
    <w:numStyleLink w:val="Numbered"/>
  </w:abstractNum>
  <w:abstractNum w:abstractNumId="6" w15:restartNumberingAfterBreak="0">
    <w:nsid w:val="43542361"/>
    <w:multiLevelType w:val="hybridMultilevel"/>
    <w:tmpl w:val="03C850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F34F53"/>
    <w:multiLevelType w:val="hybridMultilevel"/>
    <w:tmpl w:val="B3B84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962A91"/>
    <w:multiLevelType w:val="hybridMultilevel"/>
    <w:tmpl w:val="87509B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AA22766"/>
    <w:multiLevelType w:val="hybridMultilevel"/>
    <w:tmpl w:val="5810B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F07572"/>
    <w:multiLevelType w:val="hybridMultilevel"/>
    <w:tmpl w:val="CC7ADABA"/>
    <w:numStyleLink w:val="Bullet"/>
  </w:abstractNum>
  <w:num w:numId="1" w16cid:durableId="202790570">
    <w:abstractNumId w:val="2"/>
  </w:num>
  <w:num w:numId="2" w16cid:durableId="326859348">
    <w:abstractNumId w:val="10"/>
  </w:num>
  <w:num w:numId="3" w16cid:durableId="181280869">
    <w:abstractNumId w:val="1"/>
  </w:num>
  <w:num w:numId="4" w16cid:durableId="345058833">
    <w:abstractNumId w:val="5"/>
  </w:num>
  <w:num w:numId="5" w16cid:durableId="671032819">
    <w:abstractNumId w:val="5"/>
    <w:lvlOverride w:ilvl="0">
      <w:startOverride w:val="1"/>
    </w:lvlOverride>
  </w:num>
  <w:num w:numId="6" w16cid:durableId="284895295">
    <w:abstractNumId w:val="6"/>
  </w:num>
  <w:num w:numId="7" w16cid:durableId="349069733">
    <w:abstractNumId w:val="7"/>
  </w:num>
  <w:num w:numId="8" w16cid:durableId="761609602">
    <w:abstractNumId w:val="9"/>
  </w:num>
  <w:num w:numId="9" w16cid:durableId="176818377">
    <w:abstractNumId w:val="0"/>
  </w:num>
  <w:num w:numId="10" w16cid:durableId="965700872">
    <w:abstractNumId w:val="4"/>
  </w:num>
  <w:num w:numId="11" w16cid:durableId="1167404438">
    <w:abstractNumId w:val="3"/>
  </w:num>
  <w:num w:numId="12" w16cid:durableId="14883970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CA4"/>
    <w:rsid w:val="00030A8A"/>
    <w:rsid w:val="00062DEE"/>
    <w:rsid w:val="000845BC"/>
    <w:rsid w:val="000C3531"/>
    <w:rsid w:val="000C3A4F"/>
    <w:rsid w:val="000C5AB7"/>
    <w:rsid w:val="00184D4E"/>
    <w:rsid w:val="001E5E39"/>
    <w:rsid w:val="001F19DE"/>
    <w:rsid w:val="00244C31"/>
    <w:rsid w:val="002A7A57"/>
    <w:rsid w:val="002B5C47"/>
    <w:rsid w:val="002E1210"/>
    <w:rsid w:val="0032254F"/>
    <w:rsid w:val="003C171D"/>
    <w:rsid w:val="00456EC4"/>
    <w:rsid w:val="00481F39"/>
    <w:rsid w:val="004B2BCF"/>
    <w:rsid w:val="004B2EF1"/>
    <w:rsid w:val="004B4D2B"/>
    <w:rsid w:val="005C0E83"/>
    <w:rsid w:val="005C4FCD"/>
    <w:rsid w:val="005F0E60"/>
    <w:rsid w:val="00641980"/>
    <w:rsid w:val="00653624"/>
    <w:rsid w:val="00657FA7"/>
    <w:rsid w:val="00677A20"/>
    <w:rsid w:val="006B6396"/>
    <w:rsid w:val="006E0AF1"/>
    <w:rsid w:val="00724323"/>
    <w:rsid w:val="007362B5"/>
    <w:rsid w:val="00761E60"/>
    <w:rsid w:val="00870216"/>
    <w:rsid w:val="008A7CA4"/>
    <w:rsid w:val="008F3555"/>
    <w:rsid w:val="008F7427"/>
    <w:rsid w:val="00947D22"/>
    <w:rsid w:val="00996255"/>
    <w:rsid w:val="009F7878"/>
    <w:rsid w:val="00A23E2A"/>
    <w:rsid w:val="00A35350"/>
    <w:rsid w:val="00AD2537"/>
    <w:rsid w:val="00BD0734"/>
    <w:rsid w:val="00C031F6"/>
    <w:rsid w:val="00C70F0B"/>
    <w:rsid w:val="00C76FBA"/>
    <w:rsid w:val="00D853A2"/>
    <w:rsid w:val="00DA4795"/>
    <w:rsid w:val="00DB20F1"/>
    <w:rsid w:val="00E87961"/>
    <w:rsid w:val="00EA44A1"/>
    <w:rsid w:val="00EC6720"/>
    <w:rsid w:val="00F729EB"/>
    <w:rsid w:val="00FD3D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8BFC"/>
  <w15:docId w15:val="{9D598388-7AE3-45D2-A856-1B4EA59B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Link">
    <w:name w:val="Link"/>
    <w:rPr>
      <w:u w:val="single"/>
    </w:rPr>
  </w:style>
  <w:style w:type="character" w:customStyle="1" w:styleId="Hyperlink0">
    <w:name w:val="Hyperlink.0"/>
    <w:basedOn w:val="Link"/>
    <w:rPr>
      <w:i/>
      <w:iCs/>
      <w:sz w:val="18"/>
      <w:szCs w:val="18"/>
      <w:u w:val="single"/>
    </w:rPr>
  </w:style>
  <w:style w:type="numbering" w:customStyle="1" w:styleId="Bullet">
    <w:name w:val="Bullet"/>
    <w:pPr>
      <w:numPr>
        <w:numId w:val="1"/>
      </w:numPr>
    </w:pPr>
  </w:style>
  <w:style w:type="numbering" w:customStyle="1" w:styleId="Numbered">
    <w:name w:val="Numbered"/>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2</TotalTime>
  <Pages>2</Pages>
  <Words>1112</Words>
  <Characters>6345</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KLHWUE</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Kuric</cp:lastModifiedBy>
  <cp:revision>4</cp:revision>
  <cp:lastPrinted>2024-05-29T15:03:00Z</cp:lastPrinted>
  <dcterms:created xsi:type="dcterms:W3CDTF">2024-05-29T15:03:00Z</dcterms:created>
  <dcterms:modified xsi:type="dcterms:W3CDTF">2024-06-04T15:56:00Z</dcterms:modified>
</cp:coreProperties>
</file>