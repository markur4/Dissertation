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C8E6" w14:textId="139F8E7F" w:rsidR="0072115C" w:rsidRDefault="00BD0734" w:rsidP="001F19DE">
      <w:pPr>
        <w:pStyle w:val="Body"/>
        <w:rPr>
          <w:b/>
          <w:bCs/>
        </w:rPr>
      </w:pPr>
      <w:bookmarkStart w:id="0" w:name="OLE_LINK7"/>
      <w:bookmarkStart w:id="1" w:name="OLE_LINK8"/>
      <w:bookmarkStart w:id="2" w:name="OLE_LINK9"/>
      <w:r>
        <w:rPr>
          <w:b/>
          <w:bCs/>
        </w:rPr>
        <w:t xml:space="preserve">Nutzung </w:t>
      </w:r>
      <w:r w:rsidR="0058500D">
        <w:rPr>
          <w:b/>
          <w:bCs/>
        </w:rPr>
        <w:t>Sonstiger Hilfsmittel</w:t>
      </w:r>
    </w:p>
    <w:p w14:paraId="46548584" w14:textId="77777777" w:rsidR="0058500D" w:rsidRDefault="0058500D" w:rsidP="001F19DE">
      <w:pPr>
        <w:pStyle w:val="Body"/>
        <w:rPr>
          <w:b/>
          <w:bCs/>
        </w:rPr>
      </w:pPr>
    </w:p>
    <w:p w14:paraId="258ABDAA" w14:textId="1CE9D8CC" w:rsidR="0058500D" w:rsidRDefault="007F4095" w:rsidP="001F19DE">
      <w:pPr>
        <w:pStyle w:val="Body"/>
        <w:rPr>
          <w:sz w:val="20"/>
          <w:szCs w:val="20"/>
        </w:rPr>
      </w:pPr>
      <w:bookmarkStart w:id="3" w:name="OLE_LINK25"/>
      <w:bookmarkStart w:id="4" w:name="OLE_LINK26"/>
      <w:r>
        <w:rPr>
          <w:sz w:val="20"/>
          <w:szCs w:val="20"/>
        </w:rPr>
        <w:t>Ebenso</w:t>
      </w:r>
      <w:r w:rsidR="0058500D">
        <w:rPr>
          <w:sz w:val="20"/>
          <w:szCs w:val="20"/>
        </w:rPr>
        <w:t xml:space="preserve"> wurden </w:t>
      </w:r>
      <w:r w:rsidR="009E37D1">
        <w:rPr>
          <w:sz w:val="20"/>
          <w:szCs w:val="20"/>
        </w:rPr>
        <w:t>f</w:t>
      </w:r>
      <w:r w:rsidR="00A54EBF">
        <w:rPr>
          <w:sz w:val="20"/>
          <w:szCs w:val="20"/>
        </w:rPr>
        <w:t>olgende</w:t>
      </w:r>
      <w:r w:rsidR="0058500D">
        <w:rPr>
          <w:sz w:val="20"/>
          <w:szCs w:val="20"/>
        </w:rPr>
        <w:t xml:space="preserve"> </w:t>
      </w:r>
      <w:r w:rsidR="00906107" w:rsidRPr="007F4095">
        <w:rPr>
          <w:b/>
          <w:bCs/>
          <w:sz w:val="20"/>
          <w:szCs w:val="20"/>
        </w:rPr>
        <w:t xml:space="preserve">sonstige </w:t>
      </w:r>
      <w:r w:rsidR="0058500D" w:rsidRPr="007F4095">
        <w:rPr>
          <w:b/>
          <w:bCs/>
          <w:sz w:val="20"/>
          <w:szCs w:val="20"/>
        </w:rPr>
        <w:t>Hilfsmittel</w:t>
      </w:r>
      <w:r w:rsidR="0058500D">
        <w:rPr>
          <w:sz w:val="20"/>
          <w:szCs w:val="20"/>
        </w:rPr>
        <w:t xml:space="preserve"> verwendet</w:t>
      </w:r>
      <w:r w:rsidR="00A54EBF">
        <w:rPr>
          <w:sz w:val="20"/>
          <w:szCs w:val="20"/>
        </w:rPr>
        <w:t>:</w:t>
      </w:r>
    </w:p>
    <w:p w14:paraId="55958269" w14:textId="61E2ACC7" w:rsidR="00A54EBF" w:rsidRDefault="00A54EBF" w:rsidP="0058500D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Visual Studio Code (</w:t>
      </w:r>
      <w:proofErr w:type="gramStart"/>
      <w:r>
        <w:rPr>
          <w:sz w:val="20"/>
          <w:szCs w:val="20"/>
        </w:rPr>
        <w:t>VS Code</w:t>
      </w:r>
      <w:proofErr w:type="gramEnd"/>
      <w:r>
        <w:rPr>
          <w:sz w:val="20"/>
          <w:szCs w:val="20"/>
        </w:rPr>
        <w:t xml:space="preserve">) als </w:t>
      </w:r>
      <w:proofErr w:type="spellStart"/>
      <w:r>
        <w:rPr>
          <w:sz w:val="20"/>
          <w:szCs w:val="20"/>
        </w:rPr>
        <w:t>LaTeX</w:t>
      </w:r>
      <w:proofErr w:type="spellEnd"/>
      <w:r>
        <w:rPr>
          <w:sz w:val="20"/>
          <w:szCs w:val="20"/>
        </w:rPr>
        <w:t xml:space="preserve"> Text-Editor</w:t>
      </w:r>
      <w:r w:rsidR="009E37D1">
        <w:rPr>
          <w:sz w:val="20"/>
          <w:szCs w:val="20"/>
        </w:rPr>
        <w:t xml:space="preserve">, einschließlich </w:t>
      </w:r>
      <w:r>
        <w:rPr>
          <w:sz w:val="20"/>
          <w:szCs w:val="20"/>
        </w:rPr>
        <w:t xml:space="preserve">Plugins (z.B. </w:t>
      </w:r>
      <w:r w:rsidR="009E37D1">
        <w:rPr>
          <w:sz w:val="20"/>
          <w:szCs w:val="20"/>
        </w:rPr>
        <w:t>zur Korrektur</w:t>
      </w:r>
      <w:r>
        <w:rPr>
          <w:sz w:val="20"/>
          <w:szCs w:val="20"/>
        </w:rPr>
        <w:t xml:space="preserve"> von Grammatik)</w:t>
      </w:r>
    </w:p>
    <w:p w14:paraId="1420A0D5" w14:textId="08F0AE84" w:rsidR="00A54EBF" w:rsidRDefault="00A54EBF" w:rsidP="0058500D">
      <w:pPr>
        <w:pStyle w:val="Body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LaTex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MacTex</w:t>
      </w:r>
      <w:proofErr w:type="spellEnd"/>
      <w:r>
        <w:rPr>
          <w:sz w:val="20"/>
          <w:szCs w:val="20"/>
        </w:rPr>
        <w:t xml:space="preserve"> Distribution)</w:t>
      </w:r>
    </w:p>
    <w:p w14:paraId="7AD70D66" w14:textId="19AFC831" w:rsidR="00A54EBF" w:rsidRDefault="00A54EBF" w:rsidP="0058500D">
      <w:pPr>
        <w:pStyle w:val="Body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Zotero</w:t>
      </w:r>
      <w:proofErr w:type="spellEnd"/>
      <w:r>
        <w:rPr>
          <w:sz w:val="20"/>
          <w:szCs w:val="20"/>
        </w:rPr>
        <w:t xml:space="preserve"> zur Zitation </w:t>
      </w:r>
      <w:r w:rsidR="00DC629B">
        <w:rPr>
          <w:sz w:val="20"/>
          <w:szCs w:val="20"/>
        </w:rPr>
        <w:t>von Quellen und automatisierter Erstellung des Quellenverzeichnisses</w:t>
      </w:r>
    </w:p>
    <w:p w14:paraId="424AAA5A" w14:textId="29E9C150" w:rsidR="00A54EBF" w:rsidRDefault="00A54EBF" w:rsidP="0058500D"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Affinity Publisher zur Montage von </w:t>
      </w:r>
      <w:r w:rsidR="009E37D1">
        <w:rPr>
          <w:sz w:val="20"/>
          <w:szCs w:val="20"/>
        </w:rPr>
        <w:t>Abbildungen</w:t>
      </w:r>
    </w:p>
    <w:bookmarkEnd w:id="3"/>
    <w:bookmarkEnd w:id="4"/>
    <w:p w14:paraId="69FD23CA" w14:textId="7A2E6DEB" w:rsidR="0058500D" w:rsidRPr="0058500D" w:rsidRDefault="0058500D" w:rsidP="001F19DE">
      <w:pPr>
        <w:pStyle w:val="Body"/>
        <w:rPr>
          <w:sz w:val="20"/>
          <w:szCs w:val="20"/>
        </w:rPr>
      </w:pPr>
    </w:p>
    <w:p w14:paraId="3171FC05" w14:textId="77777777" w:rsidR="0007145A" w:rsidRDefault="0007145A" w:rsidP="001F19DE">
      <w:pPr>
        <w:pStyle w:val="Body"/>
        <w:rPr>
          <w:sz w:val="20"/>
          <w:szCs w:val="20"/>
        </w:rPr>
      </w:pPr>
    </w:p>
    <w:bookmarkEnd w:id="0"/>
    <w:bookmarkEnd w:id="1"/>
    <w:bookmarkEnd w:id="2"/>
    <w:p w14:paraId="01F9DEC7" w14:textId="77777777" w:rsidR="008F7427" w:rsidRPr="009E37D1" w:rsidRDefault="008F7427" w:rsidP="008F7427">
      <w:pPr>
        <w:pStyle w:val="Body"/>
        <w:rPr>
          <w:sz w:val="20"/>
          <w:szCs w:val="20"/>
        </w:rPr>
      </w:pPr>
    </w:p>
    <w:p w14:paraId="6F21DDC3" w14:textId="77777777" w:rsidR="00C031F6" w:rsidRPr="009E37D1" w:rsidRDefault="00C031F6" w:rsidP="008F7427">
      <w:pPr>
        <w:pStyle w:val="Body"/>
        <w:rPr>
          <w:sz w:val="20"/>
          <w:szCs w:val="20"/>
        </w:rPr>
      </w:pPr>
    </w:p>
    <w:p w14:paraId="5E8FE04C" w14:textId="77777777" w:rsidR="00C031F6" w:rsidRPr="009E37D1" w:rsidRDefault="00C031F6" w:rsidP="008F7427">
      <w:pPr>
        <w:pStyle w:val="Body"/>
        <w:rPr>
          <w:sz w:val="20"/>
          <w:szCs w:val="20"/>
        </w:rPr>
      </w:pPr>
    </w:p>
    <w:p w14:paraId="28280A2D" w14:textId="303876C8" w:rsidR="00C031F6" w:rsidRDefault="00C76FBA" w:rsidP="008F7427">
      <w:pPr>
        <w:pStyle w:val="Body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Würzburg, </w:t>
      </w:r>
    </w:p>
    <w:p w14:paraId="63977782" w14:textId="2EB959D2" w:rsidR="00C031F6" w:rsidRPr="006E0AF1" w:rsidRDefault="00C031F6" w:rsidP="008F7427">
      <w:pPr>
        <w:pStyle w:val="Body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_____________________</w:t>
      </w:r>
      <w:r w:rsidR="002E1210">
        <w:rPr>
          <w:sz w:val="20"/>
          <w:szCs w:val="20"/>
          <w:lang w:val="en-US"/>
        </w:rPr>
        <w:t>____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________________________________</w:t>
      </w:r>
    </w:p>
    <w:p w14:paraId="639E58DB" w14:textId="17B79346" w:rsidR="005C0E83" w:rsidRDefault="008F7427" w:rsidP="008F7427">
      <w:pPr>
        <w:pStyle w:val="Body"/>
        <w:rPr>
          <w:sz w:val="20"/>
          <w:szCs w:val="20"/>
          <w:lang w:val="en-US"/>
        </w:rPr>
      </w:pPr>
      <w:r w:rsidRPr="002E1210">
        <w:rPr>
          <w:sz w:val="20"/>
          <w:szCs w:val="20"/>
          <w:lang w:val="en-US"/>
        </w:rPr>
        <w:t xml:space="preserve">Place, Date                      </w:t>
      </w:r>
      <w:r w:rsidR="00C031F6" w:rsidRPr="002E1210">
        <w:rPr>
          <w:sz w:val="20"/>
          <w:szCs w:val="20"/>
          <w:lang w:val="en-US"/>
        </w:rPr>
        <w:tab/>
      </w:r>
      <w:r w:rsidR="002E1210">
        <w:rPr>
          <w:sz w:val="20"/>
          <w:szCs w:val="20"/>
          <w:lang w:val="en-US"/>
        </w:rPr>
        <w:tab/>
      </w:r>
      <w:r w:rsidR="00C031F6" w:rsidRPr="002E1210">
        <w:rPr>
          <w:sz w:val="20"/>
          <w:szCs w:val="20"/>
          <w:lang w:val="en-US"/>
        </w:rPr>
        <w:tab/>
      </w:r>
      <w:r w:rsidRPr="002E1210">
        <w:rPr>
          <w:sz w:val="20"/>
          <w:szCs w:val="20"/>
          <w:lang w:val="en-US"/>
        </w:rPr>
        <w:t>Signature of Author</w:t>
      </w:r>
    </w:p>
    <w:p w14:paraId="5CD08CF7" w14:textId="77777777" w:rsidR="001E01B1" w:rsidRPr="002E1210" w:rsidRDefault="001E01B1" w:rsidP="008F7427">
      <w:pPr>
        <w:pStyle w:val="Body"/>
        <w:rPr>
          <w:sz w:val="20"/>
          <w:szCs w:val="20"/>
          <w:lang w:val="en-US"/>
        </w:rPr>
      </w:pPr>
    </w:p>
    <w:sectPr w:rsidR="001E01B1" w:rsidRPr="002E121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FEF7" w14:textId="77777777" w:rsidR="00DF633F" w:rsidRDefault="00DF633F">
      <w:r>
        <w:separator/>
      </w:r>
    </w:p>
  </w:endnote>
  <w:endnote w:type="continuationSeparator" w:id="0">
    <w:p w14:paraId="06180A5D" w14:textId="77777777" w:rsidR="00DF633F" w:rsidRDefault="00DF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75870" w14:textId="77777777" w:rsidR="008A7CA4" w:rsidRDefault="008A7C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6B8F" w14:textId="77777777" w:rsidR="00DF633F" w:rsidRDefault="00DF633F">
      <w:r>
        <w:separator/>
      </w:r>
    </w:p>
  </w:footnote>
  <w:footnote w:type="continuationSeparator" w:id="0">
    <w:p w14:paraId="2FB50427" w14:textId="77777777" w:rsidR="00DF633F" w:rsidRDefault="00DF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300E" w14:textId="77777777" w:rsidR="008A7CA4" w:rsidRDefault="008A7C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64"/>
    <w:multiLevelType w:val="hybridMultilevel"/>
    <w:tmpl w:val="72AA4710"/>
    <w:lvl w:ilvl="0" w:tplc="7C2C013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09E9"/>
    <w:multiLevelType w:val="hybridMultilevel"/>
    <w:tmpl w:val="D8FCF938"/>
    <w:styleLink w:val="Numbered"/>
    <w:lvl w:ilvl="0" w:tplc="8C3A184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8718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8078D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1E936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08914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A0333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98018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1C6AE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6C476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EF207E1"/>
    <w:multiLevelType w:val="hybridMultilevel"/>
    <w:tmpl w:val="CC7ADABA"/>
    <w:styleLink w:val="Bullet"/>
    <w:lvl w:ilvl="0" w:tplc="D4B25202">
      <w:start w:val="1"/>
      <w:numFmt w:val="bullet"/>
      <w:lvlText w:val="•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3EDCC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E527DF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32AC7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FD2B8A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ED4C4A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F64EEF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6A6AB5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88297C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9421C86"/>
    <w:multiLevelType w:val="hybridMultilevel"/>
    <w:tmpl w:val="E53CEE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71985"/>
    <w:multiLevelType w:val="hybridMultilevel"/>
    <w:tmpl w:val="6F2C72DC"/>
    <w:lvl w:ilvl="0" w:tplc="7C2C013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B6C9C"/>
    <w:multiLevelType w:val="hybridMultilevel"/>
    <w:tmpl w:val="D8FCF938"/>
    <w:numStyleLink w:val="Numbered"/>
  </w:abstractNum>
  <w:abstractNum w:abstractNumId="6" w15:restartNumberingAfterBreak="0">
    <w:nsid w:val="43542361"/>
    <w:multiLevelType w:val="hybridMultilevel"/>
    <w:tmpl w:val="03C85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34F53"/>
    <w:multiLevelType w:val="hybridMultilevel"/>
    <w:tmpl w:val="B3B8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62A91"/>
    <w:multiLevelType w:val="hybridMultilevel"/>
    <w:tmpl w:val="87509B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A22766"/>
    <w:multiLevelType w:val="hybridMultilevel"/>
    <w:tmpl w:val="5810B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07572"/>
    <w:multiLevelType w:val="hybridMultilevel"/>
    <w:tmpl w:val="CC7ADABA"/>
    <w:numStyleLink w:val="Bullet"/>
  </w:abstractNum>
  <w:num w:numId="1" w16cid:durableId="1353144892">
    <w:abstractNumId w:val="2"/>
  </w:num>
  <w:num w:numId="2" w16cid:durableId="1573470879">
    <w:abstractNumId w:val="10"/>
  </w:num>
  <w:num w:numId="3" w16cid:durableId="1516915447">
    <w:abstractNumId w:val="1"/>
  </w:num>
  <w:num w:numId="4" w16cid:durableId="786000092">
    <w:abstractNumId w:val="5"/>
  </w:num>
  <w:num w:numId="5" w16cid:durableId="1257785366">
    <w:abstractNumId w:val="5"/>
    <w:lvlOverride w:ilvl="0">
      <w:startOverride w:val="1"/>
    </w:lvlOverride>
  </w:num>
  <w:num w:numId="6" w16cid:durableId="1728803100">
    <w:abstractNumId w:val="6"/>
  </w:num>
  <w:num w:numId="7" w16cid:durableId="694624174">
    <w:abstractNumId w:val="7"/>
  </w:num>
  <w:num w:numId="8" w16cid:durableId="1607494038">
    <w:abstractNumId w:val="9"/>
  </w:num>
  <w:num w:numId="9" w16cid:durableId="456608247">
    <w:abstractNumId w:val="0"/>
  </w:num>
  <w:num w:numId="10" w16cid:durableId="559901419">
    <w:abstractNumId w:val="4"/>
  </w:num>
  <w:num w:numId="11" w16cid:durableId="1591431316">
    <w:abstractNumId w:val="3"/>
  </w:num>
  <w:num w:numId="12" w16cid:durableId="1762991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CA4"/>
    <w:rsid w:val="00030A8A"/>
    <w:rsid w:val="00062DEE"/>
    <w:rsid w:val="0007145A"/>
    <w:rsid w:val="000845BC"/>
    <w:rsid w:val="000900EE"/>
    <w:rsid w:val="000C3531"/>
    <w:rsid w:val="000C3A4F"/>
    <w:rsid w:val="000C5AB7"/>
    <w:rsid w:val="0010541D"/>
    <w:rsid w:val="00164273"/>
    <w:rsid w:val="00184D4E"/>
    <w:rsid w:val="001C29F7"/>
    <w:rsid w:val="001E01B1"/>
    <w:rsid w:val="001E5E39"/>
    <w:rsid w:val="001F19DE"/>
    <w:rsid w:val="00244C31"/>
    <w:rsid w:val="00285CB1"/>
    <w:rsid w:val="00296403"/>
    <w:rsid w:val="002A1862"/>
    <w:rsid w:val="002A7A57"/>
    <w:rsid w:val="002B5141"/>
    <w:rsid w:val="002B5C47"/>
    <w:rsid w:val="002D70F3"/>
    <w:rsid w:val="002E1210"/>
    <w:rsid w:val="0032254F"/>
    <w:rsid w:val="00322BDA"/>
    <w:rsid w:val="00352605"/>
    <w:rsid w:val="003956C5"/>
    <w:rsid w:val="003C171D"/>
    <w:rsid w:val="003C4076"/>
    <w:rsid w:val="00434FE5"/>
    <w:rsid w:val="00456EC4"/>
    <w:rsid w:val="00481F39"/>
    <w:rsid w:val="004B2BCF"/>
    <w:rsid w:val="004B2EF1"/>
    <w:rsid w:val="004B4D2B"/>
    <w:rsid w:val="004B56EA"/>
    <w:rsid w:val="005143CB"/>
    <w:rsid w:val="0058500D"/>
    <w:rsid w:val="00590064"/>
    <w:rsid w:val="005A46DB"/>
    <w:rsid w:val="005B6754"/>
    <w:rsid w:val="005C0E83"/>
    <w:rsid w:val="005C4FCD"/>
    <w:rsid w:val="005F0E60"/>
    <w:rsid w:val="00641980"/>
    <w:rsid w:val="00657FA7"/>
    <w:rsid w:val="00677A20"/>
    <w:rsid w:val="006B6396"/>
    <w:rsid w:val="006E0AF1"/>
    <w:rsid w:val="0072115C"/>
    <w:rsid w:val="00724323"/>
    <w:rsid w:val="007362B5"/>
    <w:rsid w:val="00740E97"/>
    <w:rsid w:val="00761E60"/>
    <w:rsid w:val="007C644E"/>
    <w:rsid w:val="007F4095"/>
    <w:rsid w:val="0085416A"/>
    <w:rsid w:val="00857EC5"/>
    <w:rsid w:val="00870216"/>
    <w:rsid w:val="008A7CA4"/>
    <w:rsid w:val="008E1766"/>
    <w:rsid w:val="008F3555"/>
    <w:rsid w:val="008F7427"/>
    <w:rsid w:val="00906107"/>
    <w:rsid w:val="00947D22"/>
    <w:rsid w:val="00996255"/>
    <w:rsid w:val="009E37D1"/>
    <w:rsid w:val="00A35350"/>
    <w:rsid w:val="00A54EBF"/>
    <w:rsid w:val="00A57A6B"/>
    <w:rsid w:val="00AC507D"/>
    <w:rsid w:val="00B1504C"/>
    <w:rsid w:val="00B96FAB"/>
    <w:rsid w:val="00BD0734"/>
    <w:rsid w:val="00C031F6"/>
    <w:rsid w:val="00C70F0B"/>
    <w:rsid w:val="00C76FBA"/>
    <w:rsid w:val="00D853A2"/>
    <w:rsid w:val="00DA4795"/>
    <w:rsid w:val="00DB20F1"/>
    <w:rsid w:val="00DB2FE5"/>
    <w:rsid w:val="00DC5DAE"/>
    <w:rsid w:val="00DC629B"/>
    <w:rsid w:val="00DF633F"/>
    <w:rsid w:val="00E02A8B"/>
    <w:rsid w:val="00E4390C"/>
    <w:rsid w:val="00E54CCA"/>
    <w:rsid w:val="00E87961"/>
    <w:rsid w:val="00F06A63"/>
    <w:rsid w:val="00F729EB"/>
    <w:rsid w:val="00F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8BFC"/>
  <w15:docId w15:val="{9D598388-7AE3-45D2-A856-1B4EA59B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i/>
      <w:iCs/>
      <w:sz w:val="18"/>
      <w:szCs w:val="18"/>
      <w:u w:val="single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7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6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E1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7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76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766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322B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KLHWUE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Ebert</dc:creator>
  <cp:lastModifiedBy>Martin Kuric</cp:lastModifiedBy>
  <cp:revision>11</cp:revision>
  <cp:lastPrinted>2024-05-29T14:14:00Z</cp:lastPrinted>
  <dcterms:created xsi:type="dcterms:W3CDTF">2024-06-04T15:16:00Z</dcterms:created>
  <dcterms:modified xsi:type="dcterms:W3CDTF">2024-06-04T15:55:00Z</dcterms:modified>
</cp:coreProperties>
</file>